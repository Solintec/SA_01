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ombre del currículo"/>
        <w:tag w:val="Nombre del currículo"/>
        <w:id w:val="-924265653"/>
        <w:placeholder>
          <w:docPart w:val="2FD116CED132476EB619A8DCFEF673AA"/>
        </w:placeholder>
        <w:docPartList>
          <w:docPartGallery w:val="Quick Parts"/>
          <w:docPartCategory w:val=" Nombre del currículo"/>
        </w:docPartList>
      </w:sdtPr>
      <w:sdtEndPr/>
      <w:sdtContent>
        <w:p w:rsidR="007D09C6" w:rsidRPr="00AF50F6" w:rsidRDefault="00995291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>30</w:t>
          </w:r>
          <w:r w:rsidR="000E1704" w:rsidRPr="00AF50F6">
            <w:rPr>
              <w:rFonts w:ascii="Arial" w:hAnsi="Arial" w:cs="Arial"/>
              <w:sz w:val="24"/>
              <w:szCs w:val="24"/>
              <w:lang w:val="es-ES"/>
            </w:rPr>
            <w:t xml:space="preserve"> de </w:t>
          </w:r>
          <w:r w:rsidR="0076305E">
            <w:rPr>
              <w:rFonts w:ascii="Arial" w:hAnsi="Arial" w:cs="Arial"/>
              <w:sz w:val="24"/>
              <w:szCs w:val="24"/>
              <w:lang w:val="es-ES"/>
            </w:rPr>
            <w:t>m</w:t>
          </w:r>
          <w:r>
            <w:rPr>
              <w:rFonts w:ascii="Arial" w:hAnsi="Arial" w:cs="Arial"/>
              <w:sz w:val="24"/>
              <w:szCs w:val="24"/>
              <w:lang w:val="es-ES"/>
            </w:rPr>
            <w:t>ayo</w:t>
          </w:r>
          <w:r w:rsidR="000E1704" w:rsidRPr="00AF50F6">
            <w:rPr>
              <w:rFonts w:ascii="Arial" w:hAnsi="Arial" w:cs="Arial"/>
              <w:sz w:val="24"/>
              <w:szCs w:val="24"/>
              <w:lang w:val="es-ES"/>
            </w:rPr>
            <w:t xml:space="preserve"> del </w:t>
          </w:r>
          <w:r w:rsidR="0076305E">
            <w:rPr>
              <w:rFonts w:ascii="Arial" w:hAnsi="Arial" w:cs="Arial"/>
              <w:sz w:val="24"/>
              <w:szCs w:val="24"/>
              <w:lang w:val="es-ES"/>
            </w:rPr>
            <w:t>2017</w:t>
          </w:r>
          <w:r w:rsidR="00C21C3D" w:rsidRPr="00AF50F6"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</w:p>
        <w:p w:rsidR="007D09C6" w:rsidRPr="00AF50F6" w:rsidRDefault="007D09C6">
          <w:pPr>
            <w:pStyle w:val="Nombre"/>
            <w:rPr>
              <w:rFonts w:ascii="Arial" w:hAnsi="Arial" w:cs="Arial"/>
              <w:color w:val="auto"/>
              <w:sz w:val="24"/>
              <w:szCs w:val="24"/>
            </w:rPr>
          </w:pPr>
        </w:p>
        <w:sdt>
          <w:sdtPr>
            <w:rPr>
              <w:rFonts w:ascii="Arial" w:hAnsi="Arial" w:cs="Arial"/>
              <w:szCs w:val="24"/>
            </w:rPr>
            <w:alias w:val="Teléfono"/>
            <w:tag w:val=""/>
            <w:id w:val="1357783703"/>
            <w:placeholder>
              <w:docPart w:val="BEDC4DD583114B4D9149D129E107B5DD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7D09C6" w:rsidRPr="00AF50F6" w:rsidRDefault="000B79B4">
              <w:pPr>
                <w:pStyle w:val="Telfono"/>
                <w:rPr>
                  <w:rFonts w:ascii="Arial" w:hAnsi="Arial" w:cs="Arial"/>
                  <w:szCs w:val="24"/>
                </w:rPr>
              </w:pPr>
              <w:r w:rsidRPr="00AF50F6">
                <w:rPr>
                  <w:rFonts w:ascii="Arial" w:hAnsi="Arial" w:cs="Arial"/>
                  <w:szCs w:val="24"/>
                </w:rPr>
                <w:t>santoslsc031996@gmail.com</w:t>
              </w:r>
            </w:p>
          </w:sdtContent>
        </w:sdt>
        <w:p w:rsidR="007D09C6" w:rsidRPr="00AF50F6" w:rsidRDefault="000B79B4">
          <w:pPr>
            <w:pStyle w:val="Nombre"/>
            <w:rPr>
              <w:rFonts w:ascii="Arial" w:hAnsi="Arial" w:cs="Arial"/>
              <w:color w:val="auto"/>
              <w:sz w:val="24"/>
              <w:szCs w:val="24"/>
            </w:rPr>
          </w:pPr>
          <w:r w:rsidRPr="00AF50F6">
            <w:rPr>
              <w:rFonts w:ascii="Arial" w:hAnsi="Arial" w:cs="Arial"/>
              <w:color w:val="auto"/>
              <w:sz w:val="24"/>
              <w:szCs w:val="24"/>
            </w:rPr>
            <w:t xml:space="preserve">Veracruz#42 La Virgen </w:t>
          </w:r>
          <w:proofErr w:type="spellStart"/>
          <w:r w:rsidRPr="00AF50F6">
            <w:rPr>
              <w:rFonts w:ascii="Arial" w:hAnsi="Arial" w:cs="Arial"/>
              <w:color w:val="auto"/>
              <w:sz w:val="24"/>
              <w:szCs w:val="24"/>
            </w:rPr>
            <w:t>Mpio</w:t>
          </w:r>
          <w:proofErr w:type="spellEnd"/>
          <w:r w:rsidRPr="00AF50F6">
            <w:rPr>
              <w:rFonts w:ascii="Arial" w:hAnsi="Arial" w:cs="Arial"/>
              <w:color w:val="auto"/>
              <w:sz w:val="24"/>
              <w:szCs w:val="24"/>
            </w:rPr>
            <w:t>. De</w:t>
          </w:r>
          <w:r w:rsidR="0062680F">
            <w:rPr>
              <w:rFonts w:ascii="Arial" w:hAnsi="Arial" w:cs="Arial"/>
              <w:color w:val="auto"/>
              <w:sz w:val="24"/>
              <w:szCs w:val="24"/>
            </w:rPr>
            <w:t xml:space="preserve"> Tarandacua</w:t>
          </w:r>
          <w:r w:rsidRPr="00AF50F6">
            <w:rPr>
              <w:rFonts w:ascii="Arial" w:hAnsi="Arial" w:cs="Arial"/>
              <w:color w:val="auto"/>
              <w:sz w:val="24"/>
              <w:szCs w:val="24"/>
            </w:rPr>
            <w:t xml:space="preserve"> Guanajuato </w:t>
          </w:r>
        </w:p>
        <w:p w:rsidR="007D09C6" w:rsidRPr="00AF50F6" w:rsidRDefault="00B42645"/>
      </w:sdtContent>
    </w:sdt>
    <w:p w:rsidR="007D09C6" w:rsidRPr="00AF50F6" w:rsidRDefault="00C21C3D">
      <w:pPr>
        <w:pStyle w:val="Encabezadodeseccin"/>
        <w:rPr>
          <w:rFonts w:ascii="Arial" w:hAnsi="Arial" w:cs="Arial"/>
          <w:color w:val="auto"/>
          <w:szCs w:val="24"/>
        </w:rPr>
      </w:pPr>
      <w:r w:rsidRPr="00AF50F6">
        <w:rPr>
          <w:rFonts w:ascii="Arial" w:hAnsi="Arial" w:cs="Arial"/>
          <w:color w:val="auto"/>
          <w:szCs w:val="24"/>
          <w:lang w:val="es-ES"/>
        </w:rPr>
        <w:t>Objetivos</w:t>
      </w:r>
    </w:p>
    <w:p w:rsidR="007D09C6" w:rsidRPr="00AF50F6" w:rsidRDefault="000B79B4">
      <w:pPr>
        <w:rPr>
          <w:rFonts w:ascii="Arial" w:hAnsi="Arial" w:cs="Arial"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>Laborar de manera profesional atendiendo las necesidades de la empresa.</w:t>
      </w:r>
    </w:p>
    <w:p w:rsidR="007D09C6" w:rsidRPr="00AF50F6" w:rsidRDefault="00C21C3D">
      <w:pPr>
        <w:pStyle w:val="Encabezadodeseccin"/>
        <w:rPr>
          <w:rFonts w:ascii="Arial" w:hAnsi="Arial" w:cs="Arial"/>
          <w:color w:val="auto"/>
          <w:szCs w:val="24"/>
        </w:rPr>
      </w:pPr>
      <w:r w:rsidRPr="00AF50F6">
        <w:rPr>
          <w:rFonts w:ascii="Arial" w:hAnsi="Arial" w:cs="Arial"/>
          <w:color w:val="auto"/>
          <w:szCs w:val="24"/>
          <w:lang w:val="es-ES"/>
        </w:rPr>
        <w:t>Educación</w:t>
      </w:r>
    </w:p>
    <w:p w:rsidR="007D09C6" w:rsidRPr="00AF50F6" w:rsidRDefault="000B79B4">
      <w:pPr>
        <w:pStyle w:val="Subseccin"/>
        <w:rPr>
          <w:rFonts w:ascii="Arial" w:hAnsi="Arial" w:cs="Arial"/>
          <w:color w:val="auto"/>
          <w:sz w:val="24"/>
          <w:szCs w:val="24"/>
        </w:rPr>
      </w:pPr>
      <w:r w:rsidRPr="00AF50F6">
        <w:rPr>
          <w:rFonts w:ascii="Arial" w:hAnsi="Arial" w:cs="Arial"/>
          <w:color w:val="auto"/>
          <w:sz w:val="24"/>
          <w:szCs w:val="24"/>
        </w:rPr>
        <w:t xml:space="preserve">Universidad Tecnológica de León </w:t>
      </w:r>
    </w:p>
    <w:p w:rsidR="007D09C6" w:rsidRPr="00AF50F6" w:rsidRDefault="000B79B4">
      <w:pPr>
        <w:pStyle w:val="Fechadesubseccin"/>
        <w:spacing w:after="0"/>
        <w:rPr>
          <w:rStyle w:val="nfasisintenso"/>
          <w:rFonts w:ascii="Arial" w:hAnsi="Arial" w:cs="Arial"/>
          <w:sz w:val="24"/>
          <w:szCs w:val="24"/>
        </w:rPr>
      </w:pPr>
      <w:r w:rsidRPr="00AF50F6">
        <w:rPr>
          <w:rFonts w:ascii="Arial" w:hAnsi="Arial" w:cs="Arial"/>
          <w:b/>
          <w:bCs/>
          <w:i/>
          <w:iCs/>
          <w:sz w:val="24"/>
          <w:szCs w:val="24"/>
        </w:rPr>
        <w:t>En curso</w:t>
      </w:r>
      <w:r w:rsidR="00C21C3D" w:rsidRPr="00AF50F6">
        <w:rPr>
          <w:rFonts w:ascii="Arial" w:hAnsi="Arial" w:cs="Arial"/>
          <w:sz w:val="24"/>
          <w:szCs w:val="24"/>
          <w:lang w:val="es-ES"/>
        </w:rPr>
        <w:t xml:space="preserve">| </w:t>
      </w:r>
      <w:r w:rsidRPr="00AF50F6">
        <w:rPr>
          <w:rFonts w:ascii="Arial" w:hAnsi="Arial" w:cs="Arial"/>
          <w:sz w:val="24"/>
          <w:szCs w:val="24"/>
        </w:rPr>
        <w:t>Ingeniería en tecnologías de la información</w:t>
      </w:r>
    </w:p>
    <w:p w:rsidR="007D09C6" w:rsidRPr="00AF50F6" w:rsidRDefault="000B79B4">
      <w:pPr>
        <w:pStyle w:val="Prrafodelista"/>
        <w:numPr>
          <w:ilvl w:val="0"/>
          <w:numId w:val="4"/>
        </w:numPr>
        <w:spacing w:after="0"/>
        <w:ind w:left="288" w:hanging="288"/>
        <w:rPr>
          <w:rFonts w:ascii="Arial" w:hAnsi="Arial" w:cs="Arial"/>
          <w:color w:val="auto"/>
          <w:sz w:val="24"/>
          <w:szCs w:val="24"/>
        </w:rPr>
      </w:pPr>
      <w:r w:rsidRPr="00AF50F6">
        <w:rPr>
          <w:rFonts w:ascii="Arial" w:hAnsi="Arial" w:cs="Arial"/>
          <w:color w:val="auto"/>
          <w:sz w:val="24"/>
          <w:szCs w:val="24"/>
        </w:rPr>
        <w:t xml:space="preserve">Colegio de Estudios Científicos y Tecnológicos del Estado de Guanajuato </w:t>
      </w:r>
    </w:p>
    <w:p w:rsidR="000B79B4" w:rsidRPr="00AF50F6" w:rsidRDefault="000B79B4" w:rsidP="000B79B4">
      <w:pPr>
        <w:pStyle w:val="Prrafodelista"/>
        <w:spacing w:after="0"/>
        <w:ind w:left="288" w:firstLine="0"/>
        <w:rPr>
          <w:rFonts w:ascii="Arial" w:hAnsi="Arial" w:cs="Arial"/>
          <w:color w:val="auto"/>
          <w:sz w:val="24"/>
          <w:szCs w:val="24"/>
        </w:rPr>
      </w:pPr>
      <w:r w:rsidRPr="00AF50F6">
        <w:rPr>
          <w:rFonts w:ascii="Arial" w:hAnsi="Arial" w:cs="Arial"/>
          <w:color w:val="auto"/>
          <w:sz w:val="24"/>
          <w:szCs w:val="24"/>
        </w:rPr>
        <w:t xml:space="preserve">Junio de 2014/ Certificado en Soporte y Mantenimiento de Equipo de Cómputo. </w:t>
      </w:r>
    </w:p>
    <w:p w:rsidR="007D09C6" w:rsidRDefault="00C21C3D">
      <w:pPr>
        <w:pStyle w:val="Encabezadodeseccin"/>
        <w:rPr>
          <w:rFonts w:ascii="Arial" w:hAnsi="Arial" w:cs="Arial"/>
          <w:color w:val="auto"/>
          <w:szCs w:val="24"/>
          <w:lang w:val="es-ES"/>
        </w:rPr>
      </w:pPr>
      <w:r w:rsidRPr="00AF50F6">
        <w:rPr>
          <w:rFonts w:ascii="Arial" w:hAnsi="Arial" w:cs="Arial"/>
          <w:color w:val="auto"/>
          <w:szCs w:val="24"/>
          <w:lang w:val="es-ES"/>
        </w:rPr>
        <w:t>Experiencia</w:t>
      </w:r>
    </w:p>
    <w:p w:rsidR="00365CFB" w:rsidRDefault="00365CFB" w:rsidP="00365CFB">
      <w:pPr>
        <w:rPr>
          <w:lang w:val="es-ES"/>
        </w:rPr>
      </w:pPr>
    </w:p>
    <w:p w:rsidR="00995291" w:rsidRDefault="00995291" w:rsidP="00365CFB">
      <w:pPr>
        <w:rPr>
          <w:lang w:val="es-ES"/>
        </w:rPr>
      </w:pPr>
    </w:p>
    <w:p w:rsidR="00995291" w:rsidRPr="00AF50F6" w:rsidRDefault="00995291" w:rsidP="00995291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nalista</w:t>
      </w:r>
      <w:r>
        <w:rPr>
          <w:rFonts w:ascii="Arial" w:hAnsi="Arial" w:cs="Arial"/>
          <w:sz w:val="24"/>
          <w:szCs w:val="24"/>
        </w:rPr>
        <w:t>/Asegurador de la calidad</w:t>
      </w:r>
      <w:r w:rsidRPr="00AF50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Enero 2017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– </w:t>
      </w:r>
      <w:r>
        <w:rPr>
          <w:rFonts w:ascii="Arial" w:hAnsi="Arial" w:cs="Arial"/>
          <w:sz w:val="24"/>
          <w:szCs w:val="24"/>
          <w:lang w:val="es-ES"/>
        </w:rPr>
        <w:t>Abril</w:t>
      </w:r>
      <w:r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7</w:t>
      </w:r>
    </w:p>
    <w:p w:rsidR="00995291" w:rsidRPr="00AF50F6" w:rsidRDefault="00995291" w:rsidP="00995291">
      <w:pPr>
        <w:rPr>
          <w:rFonts w:ascii="Arial" w:hAnsi="Arial" w:cs="Arial"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 xml:space="preserve">Proyecto </w:t>
      </w:r>
      <w:r>
        <w:rPr>
          <w:rFonts w:ascii="Arial" w:hAnsi="Arial" w:cs="Arial"/>
          <w:sz w:val="24"/>
          <w:szCs w:val="24"/>
        </w:rPr>
        <w:t>Sitio web</w:t>
      </w:r>
      <w:r w:rsidRPr="00AF50F6">
        <w:rPr>
          <w:rFonts w:ascii="Arial" w:hAnsi="Arial" w:cs="Arial"/>
          <w:sz w:val="24"/>
          <w:szCs w:val="24"/>
        </w:rPr>
        <w:t>.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|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Servi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-Fiestas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Alfredos</w:t>
      </w:r>
      <w:proofErr w:type="spellEnd"/>
    </w:p>
    <w:p w:rsidR="00995291" w:rsidRPr="00AF50F6" w:rsidRDefault="00995291" w:rsidP="0099529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desarrolló</w:t>
      </w:r>
      <w:r w:rsidRPr="00365CFB">
        <w:rPr>
          <w:rFonts w:ascii="Arial" w:hAnsi="Arial" w:cs="Arial"/>
          <w:sz w:val="24"/>
          <w:szCs w:val="24"/>
        </w:rPr>
        <w:t xml:space="preserve"> una </w:t>
      </w:r>
      <w:r>
        <w:rPr>
          <w:rFonts w:ascii="Arial" w:hAnsi="Arial" w:cs="Arial"/>
          <w:sz w:val="24"/>
          <w:szCs w:val="24"/>
        </w:rPr>
        <w:t xml:space="preserve">sitio web donde se permitiera conocer la filosofía de la empresa, los servicios con los que cuenta además de permitir a todo usuario registrado con sus datos personales agendar un evento, renta de servicios, comida o simplemente la renta del salón, después de confirmar la solicitud del usuario registrado podrá observar el monto total a pagar. </w:t>
      </w:r>
    </w:p>
    <w:p w:rsidR="00995291" w:rsidRPr="00995291" w:rsidRDefault="00995291" w:rsidP="00365CFB"/>
    <w:p w:rsidR="0076305E" w:rsidRPr="00AF50F6" w:rsidRDefault="0076305E" w:rsidP="0076305E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nalista</w:t>
      </w:r>
      <w:r w:rsidRPr="00AF50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Septiembre 2016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– </w:t>
      </w:r>
      <w:r>
        <w:rPr>
          <w:rFonts w:ascii="Arial" w:hAnsi="Arial" w:cs="Arial"/>
          <w:sz w:val="24"/>
          <w:szCs w:val="24"/>
          <w:lang w:val="es-ES"/>
        </w:rPr>
        <w:t>Diciembre</w:t>
      </w:r>
      <w:r>
        <w:rPr>
          <w:rFonts w:ascii="Arial" w:hAnsi="Arial" w:cs="Arial"/>
          <w:sz w:val="24"/>
          <w:szCs w:val="24"/>
        </w:rPr>
        <w:t xml:space="preserve"> 2016</w:t>
      </w:r>
    </w:p>
    <w:p w:rsidR="0076305E" w:rsidRPr="00AF50F6" w:rsidRDefault="0076305E" w:rsidP="0076305E">
      <w:pPr>
        <w:rPr>
          <w:rFonts w:ascii="Arial" w:hAnsi="Arial" w:cs="Arial"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 xml:space="preserve">Proyecto </w:t>
      </w:r>
      <w:r>
        <w:rPr>
          <w:rFonts w:ascii="Arial" w:hAnsi="Arial" w:cs="Arial"/>
          <w:sz w:val="24"/>
          <w:szCs w:val="24"/>
        </w:rPr>
        <w:t>Sitio web</w:t>
      </w:r>
      <w:r w:rsidRPr="00AF50F6">
        <w:rPr>
          <w:rFonts w:ascii="Arial" w:hAnsi="Arial" w:cs="Arial"/>
          <w:sz w:val="24"/>
          <w:szCs w:val="24"/>
        </w:rPr>
        <w:t>.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|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Servi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-Fiestas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Alfredos</w:t>
      </w:r>
      <w:proofErr w:type="spellEnd"/>
    </w:p>
    <w:p w:rsidR="0076305E" w:rsidRPr="00995291" w:rsidRDefault="0076305E" w:rsidP="0099529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desarrolló</w:t>
      </w:r>
      <w:r w:rsidRPr="00365CFB">
        <w:rPr>
          <w:rFonts w:ascii="Arial" w:hAnsi="Arial" w:cs="Arial"/>
          <w:sz w:val="24"/>
          <w:szCs w:val="24"/>
        </w:rPr>
        <w:t xml:space="preserve"> una </w:t>
      </w:r>
      <w:r>
        <w:rPr>
          <w:rFonts w:ascii="Arial" w:hAnsi="Arial" w:cs="Arial"/>
          <w:sz w:val="24"/>
          <w:szCs w:val="24"/>
        </w:rPr>
        <w:t xml:space="preserve">sitio web donde se permitiera conocer la filosofía de la empresa, los servicios con los que cuenta además de permitir a todo usuario registrado con sus datos personales agendar un evento, renta de servicios, comida o simplemente la renta del salón, después de confirmar la solicitud del usuario registrado podrá observar el monto total a pagar. </w:t>
      </w:r>
      <w:bookmarkStart w:id="0" w:name="_GoBack"/>
      <w:bookmarkEnd w:id="0"/>
    </w:p>
    <w:p w:rsidR="00365CFB" w:rsidRPr="00AF50F6" w:rsidRDefault="00365CFB" w:rsidP="00365CFB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lastRenderedPageBreak/>
        <w:t>Administradora</w:t>
      </w:r>
      <w:r w:rsidR="00995291">
        <w:rPr>
          <w:rFonts w:ascii="Arial" w:hAnsi="Arial" w:cs="Arial"/>
          <w:sz w:val="24"/>
          <w:szCs w:val="24"/>
        </w:rPr>
        <w:t>/Diseñador</w:t>
      </w:r>
      <w:r w:rsidRPr="00AF50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Mayo 2016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– </w:t>
      </w:r>
      <w:r>
        <w:rPr>
          <w:rFonts w:ascii="Arial" w:hAnsi="Arial" w:cs="Arial"/>
          <w:sz w:val="24"/>
          <w:szCs w:val="24"/>
          <w:lang w:val="es-ES"/>
        </w:rPr>
        <w:t>Agosto</w:t>
      </w:r>
      <w:r>
        <w:rPr>
          <w:rFonts w:ascii="Arial" w:hAnsi="Arial" w:cs="Arial"/>
          <w:sz w:val="24"/>
          <w:szCs w:val="24"/>
        </w:rPr>
        <w:t xml:space="preserve"> 2016</w:t>
      </w:r>
    </w:p>
    <w:p w:rsidR="00365CFB" w:rsidRPr="00AF50F6" w:rsidRDefault="00365CFB" w:rsidP="00365CFB">
      <w:pPr>
        <w:rPr>
          <w:rFonts w:ascii="Arial" w:hAnsi="Arial" w:cs="Arial"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 xml:space="preserve">Proyecto </w:t>
      </w:r>
      <w:r>
        <w:rPr>
          <w:rFonts w:ascii="Arial" w:hAnsi="Arial" w:cs="Arial"/>
          <w:sz w:val="24"/>
          <w:szCs w:val="24"/>
        </w:rPr>
        <w:t>multimedia</w:t>
      </w:r>
      <w:r w:rsidRPr="00AF50F6">
        <w:rPr>
          <w:rFonts w:ascii="Arial" w:hAnsi="Arial" w:cs="Arial"/>
          <w:sz w:val="24"/>
          <w:szCs w:val="24"/>
        </w:rPr>
        <w:t>.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|</w:t>
      </w:r>
      <w:r>
        <w:rPr>
          <w:rFonts w:ascii="Arial" w:hAnsi="Arial" w:cs="Arial"/>
          <w:sz w:val="24"/>
          <w:szCs w:val="24"/>
          <w:lang w:val="es-ES"/>
        </w:rPr>
        <w:t xml:space="preserve"> Telesecundaria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485</w:t>
      </w:r>
    </w:p>
    <w:p w:rsidR="00365CFB" w:rsidRPr="00AF50F6" w:rsidRDefault="00365CFB" w:rsidP="00365CF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desarrolló</w:t>
      </w:r>
      <w:r w:rsidRPr="00365CFB">
        <w:rPr>
          <w:rFonts w:ascii="Arial" w:hAnsi="Arial" w:cs="Arial"/>
          <w:sz w:val="24"/>
          <w:szCs w:val="24"/>
        </w:rPr>
        <w:t xml:space="preserve"> una guía multimedia para la Telesecundaria 485 </w:t>
      </w:r>
      <w:r>
        <w:rPr>
          <w:rFonts w:ascii="Arial" w:hAnsi="Arial" w:cs="Arial"/>
          <w:sz w:val="24"/>
          <w:szCs w:val="24"/>
        </w:rPr>
        <w:t>la cual permitió</w:t>
      </w:r>
      <w:r w:rsidRPr="00365CFB">
        <w:rPr>
          <w:rFonts w:ascii="Arial" w:hAnsi="Arial" w:cs="Arial"/>
          <w:sz w:val="24"/>
          <w:szCs w:val="24"/>
        </w:rPr>
        <w:t xml:space="preserve"> obtener los conocimientos de las herramientas y procedimientos como ayuda al mantenimiento de centro de cómputo</w:t>
      </w:r>
      <w:r>
        <w:rPr>
          <w:rFonts w:ascii="Arial" w:hAnsi="Arial" w:cs="Arial"/>
          <w:sz w:val="24"/>
          <w:szCs w:val="24"/>
        </w:rPr>
        <w:t xml:space="preserve"> por medio de la interacción con el usuario a través de galerías, audios, videos, juegos y un cuestionario. </w:t>
      </w:r>
    </w:p>
    <w:p w:rsidR="00443F4D" w:rsidRPr="00365CFB" w:rsidRDefault="00443F4D" w:rsidP="00365CFB">
      <w:pPr>
        <w:rPr>
          <w:lang w:val="es-ES"/>
        </w:rPr>
      </w:pPr>
    </w:p>
    <w:p w:rsidR="007D09C6" w:rsidRPr="00AF50F6" w:rsidRDefault="000B79B4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>Administradora y vendedora</w:t>
      </w:r>
      <w:r w:rsidR="00C21C3D" w:rsidRPr="00AF50F6">
        <w:rPr>
          <w:rStyle w:val="nfasisintenso"/>
          <w:rFonts w:ascii="Arial" w:hAnsi="Arial" w:cs="Arial"/>
          <w:sz w:val="24"/>
          <w:szCs w:val="24"/>
          <w:lang w:val="es-ES"/>
        </w:rPr>
        <w:t xml:space="preserve"> </w:t>
      </w:r>
      <w:r w:rsidRPr="00AF50F6">
        <w:rPr>
          <w:rFonts w:ascii="Arial" w:hAnsi="Arial" w:cs="Arial"/>
          <w:b/>
          <w:bCs/>
          <w:i/>
          <w:iCs/>
          <w:sz w:val="24"/>
          <w:szCs w:val="24"/>
        </w:rPr>
        <w:t>Diciembre 2015</w:t>
      </w:r>
      <w:r w:rsidR="00C21C3D" w:rsidRPr="00AF50F6">
        <w:rPr>
          <w:rFonts w:ascii="Arial" w:hAnsi="Arial" w:cs="Arial"/>
          <w:sz w:val="24"/>
          <w:szCs w:val="24"/>
          <w:lang w:val="es-ES"/>
        </w:rPr>
        <w:t xml:space="preserve"> – </w:t>
      </w:r>
      <w:r w:rsidRPr="00AF50F6">
        <w:rPr>
          <w:rFonts w:ascii="Arial" w:hAnsi="Arial" w:cs="Arial"/>
          <w:sz w:val="24"/>
          <w:szCs w:val="24"/>
        </w:rPr>
        <w:t>Enero 2016</w:t>
      </w:r>
    </w:p>
    <w:p w:rsidR="007D09C6" w:rsidRPr="00AF50F6" w:rsidRDefault="000B79B4">
      <w:pPr>
        <w:rPr>
          <w:rFonts w:ascii="Arial" w:hAnsi="Arial" w:cs="Arial"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>Tienda</w:t>
      </w:r>
      <w:r w:rsidR="00AF50F6">
        <w:rPr>
          <w:rFonts w:ascii="Arial" w:hAnsi="Arial" w:cs="Arial"/>
          <w:sz w:val="24"/>
          <w:szCs w:val="24"/>
        </w:rPr>
        <w:t xml:space="preserve"> </w:t>
      </w:r>
      <w:r w:rsidR="00C21C3D" w:rsidRPr="00AF50F6">
        <w:rPr>
          <w:rFonts w:ascii="Arial" w:hAnsi="Arial" w:cs="Arial"/>
          <w:sz w:val="24"/>
          <w:szCs w:val="24"/>
          <w:lang w:val="es-ES"/>
        </w:rPr>
        <w:t xml:space="preserve">| </w:t>
      </w:r>
      <w:r w:rsidRPr="00AF50F6">
        <w:rPr>
          <w:rFonts w:ascii="Arial" w:hAnsi="Arial" w:cs="Arial"/>
          <w:sz w:val="24"/>
          <w:szCs w:val="24"/>
        </w:rPr>
        <w:t xml:space="preserve">Don Joaquín </w:t>
      </w:r>
    </w:p>
    <w:p w:rsidR="007D09C6" w:rsidRDefault="00AF50F6" w:rsidP="00AF50F6">
      <w:pPr>
        <w:ind w:firstLine="720"/>
        <w:rPr>
          <w:rFonts w:ascii="Arial" w:hAnsi="Arial" w:cs="Arial"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 xml:space="preserve">Consistía en llevar el manejo adecuado del dinero adquirido por las ventas realizadas, además de atender s todo el cliente que buscase adquirir el producto que se ofrecía dentro de la tienda. </w:t>
      </w:r>
    </w:p>
    <w:p w:rsidR="00AF50F6" w:rsidRPr="00AF50F6" w:rsidRDefault="00AF50F6">
      <w:pPr>
        <w:rPr>
          <w:rFonts w:ascii="Arial" w:hAnsi="Arial" w:cs="Arial"/>
          <w:sz w:val="24"/>
          <w:szCs w:val="24"/>
        </w:rPr>
      </w:pPr>
    </w:p>
    <w:p w:rsidR="00AF50F6" w:rsidRPr="00AF50F6" w:rsidRDefault="00AF50F6" w:rsidP="00AF50F6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>Administradora</w:t>
      </w:r>
      <w:r w:rsidR="00995291">
        <w:rPr>
          <w:rFonts w:ascii="Arial" w:hAnsi="Arial" w:cs="Arial"/>
          <w:sz w:val="24"/>
          <w:szCs w:val="24"/>
        </w:rPr>
        <w:t>/Diseñadora</w:t>
      </w:r>
      <w:r w:rsidRPr="00AF50F6">
        <w:rPr>
          <w:rFonts w:ascii="Arial" w:hAnsi="Arial" w:cs="Arial"/>
          <w:sz w:val="24"/>
          <w:szCs w:val="24"/>
        </w:rPr>
        <w:t xml:space="preserve"> </w:t>
      </w:r>
      <w:r w:rsidRPr="00AF50F6">
        <w:rPr>
          <w:rFonts w:ascii="Arial" w:hAnsi="Arial" w:cs="Arial"/>
          <w:b/>
          <w:bCs/>
          <w:i/>
          <w:iCs/>
          <w:sz w:val="24"/>
          <w:szCs w:val="24"/>
        </w:rPr>
        <w:t>Agosto 2015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– Diciembre</w:t>
      </w:r>
      <w:r w:rsidRPr="00AF50F6">
        <w:rPr>
          <w:rFonts w:ascii="Arial" w:hAnsi="Arial" w:cs="Arial"/>
          <w:sz w:val="24"/>
          <w:szCs w:val="24"/>
        </w:rPr>
        <w:t xml:space="preserve"> 2015</w:t>
      </w:r>
    </w:p>
    <w:p w:rsidR="00AF50F6" w:rsidRPr="00AF50F6" w:rsidRDefault="00AF50F6" w:rsidP="00AF50F6">
      <w:pPr>
        <w:rPr>
          <w:rFonts w:ascii="Arial" w:hAnsi="Arial" w:cs="Arial"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>Proyecto de animación 3D.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| Universidad Tecnológica de León </w:t>
      </w:r>
    </w:p>
    <w:p w:rsidR="00AF50F6" w:rsidRPr="00AF50F6" w:rsidRDefault="00AF50F6" w:rsidP="00AF50F6">
      <w:pPr>
        <w:ind w:firstLine="720"/>
        <w:rPr>
          <w:rFonts w:ascii="Arial" w:hAnsi="Arial" w:cs="Arial"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>Realizar una representación en la cual se apreciará el mensaje de la importancia de la vida utilizando el programa llamado Blender para poder comenzar la animación y hacerlo ejecutable en formato AVI.</w:t>
      </w:r>
    </w:p>
    <w:p w:rsidR="00AF50F6" w:rsidRDefault="00AF50F6">
      <w:pPr>
        <w:rPr>
          <w:rFonts w:ascii="Arial" w:hAnsi="Arial" w:cs="Arial"/>
          <w:sz w:val="24"/>
          <w:szCs w:val="24"/>
        </w:rPr>
      </w:pPr>
    </w:p>
    <w:p w:rsidR="00AF50F6" w:rsidRPr="00AF50F6" w:rsidRDefault="00AF50F6" w:rsidP="00AF50F6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>Administradora</w:t>
      </w:r>
      <w:r w:rsidR="00995291">
        <w:rPr>
          <w:rFonts w:ascii="Arial" w:hAnsi="Arial" w:cs="Arial"/>
          <w:sz w:val="24"/>
          <w:szCs w:val="24"/>
        </w:rPr>
        <w:t>/Diseñadora</w:t>
      </w:r>
      <w:r w:rsidRPr="00AF50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Abril</w:t>
      </w:r>
      <w:r w:rsidRPr="00AF50F6">
        <w:rPr>
          <w:rFonts w:ascii="Arial" w:hAnsi="Arial" w:cs="Arial"/>
          <w:b/>
          <w:bCs/>
          <w:i/>
          <w:iCs/>
          <w:sz w:val="24"/>
          <w:szCs w:val="24"/>
        </w:rPr>
        <w:t xml:space="preserve"> 2015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– </w:t>
      </w:r>
      <w:r>
        <w:rPr>
          <w:rFonts w:ascii="Arial" w:hAnsi="Arial" w:cs="Arial"/>
          <w:sz w:val="24"/>
          <w:szCs w:val="24"/>
          <w:lang w:val="es-ES"/>
        </w:rPr>
        <w:t>Julio</w:t>
      </w:r>
      <w:r w:rsidRPr="00AF50F6">
        <w:rPr>
          <w:rFonts w:ascii="Arial" w:hAnsi="Arial" w:cs="Arial"/>
          <w:sz w:val="24"/>
          <w:szCs w:val="24"/>
        </w:rPr>
        <w:t xml:space="preserve"> 2015</w:t>
      </w:r>
    </w:p>
    <w:p w:rsidR="00AF50F6" w:rsidRPr="00AF50F6" w:rsidRDefault="00AF50F6" w:rsidP="00AF50F6">
      <w:pPr>
        <w:rPr>
          <w:rFonts w:ascii="Arial" w:hAnsi="Arial" w:cs="Arial"/>
          <w:sz w:val="24"/>
          <w:szCs w:val="24"/>
        </w:rPr>
      </w:pPr>
      <w:r w:rsidRPr="00AF50F6">
        <w:rPr>
          <w:rFonts w:ascii="Arial" w:hAnsi="Arial" w:cs="Arial"/>
          <w:sz w:val="24"/>
          <w:szCs w:val="24"/>
        </w:rPr>
        <w:t xml:space="preserve">Proyecto </w:t>
      </w:r>
      <w:r>
        <w:rPr>
          <w:rFonts w:ascii="Arial" w:hAnsi="Arial" w:cs="Arial"/>
          <w:sz w:val="24"/>
          <w:szCs w:val="24"/>
        </w:rPr>
        <w:t>multimedia</w:t>
      </w:r>
      <w:r w:rsidRPr="00AF50F6">
        <w:rPr>
          <w:rFonts w:ascii="Arial" w:hAnsi="Arial" w:cs="Arial"/>
          <w:sz w:val="24"/>
          <w:szCs w:val="24"/>
        </w:rPr>
        <w:t>.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| Universidad Tecnológica de León </w:t>
      </w:r>
    </w:p>
    <w:p w:rsidR="00AF50F6" w:rsidRPr="00AF50F6" w:rsidRDefault="00AF50F6" w:rsidP="00AF50F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realizó una guía multimedia en la cual se permitiera la interacción con el usuario y permitiera adquirir conocimientos por medio de juegos, audio, lectura y un cuestionario. </w:t>
      </w:r>
    </w:p>
    <w:p w:rsidR="00AF50F6" w:rsidRDefault="00AF50F6">
      <w:pPr>
        <w:rPr>
          <w:rFonts w:ascii="Arial" w:hAnsi="Arial" w:cs="Arial"/>
          <w:sz w:val="24"/>
          <w:szCs w:val="24"/>
        </w:rPr>
      </w:pPr>
    </w:p>
    <w:p w:rsidR="00AF50F6" w:rsidRPr="00AF50F6" w:rsidRDefault="00AF50F6" w:rsidP="00AF50F6">
      <w:p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Diseñadora</w:t>
      </w:r>
      <w:r w:rsidRPr="00AF50F6">
        <w:rPr>
          <w:rFonts w:ascii="Arial" w:hAnsi="Arial" w:cs="Arial"/>
          <w:sz w:val="24"/>
          <w:szCs w:val="24"/>
        </w:rPr>
        <w:t xml:space="preserve"> </w:t>
      </w:r>
      <w:r w:rsidRPr="00AF50F6">
        <w:rPr>
          <w:rFonts w:ascii="Arial" w:hAnsi="Arial" w:cs="Arial"/>
          <w:b/>
          <w:bCs/>
          <w:i/>
          <w:iCs/>
          <w:sz w:val="24"/>
          <w:szCs w:val="24"/>
        </w:rPr>
        <w:t>A</w:t>
      </w:r>
      <w:r>
        <w:rPr>
          <w:rFonts w:ascii="Arial" w:hAnsi="Arial" w:cs="Arial"/>
          <w:b/>
          <w:bCs/>
          <w:i/>
          <w:iCs/>
          <w:sz w:val="24"/>
          <w:szCs w:val="24"/>
        </w:rPr>
        <w:t>bril</w:t>
      </w:r>
      <w:r w:rsidRPr="00AF50F6">
        <w:rPr>
          <w:rFonts w:ascii="Arial" w:hAnsi="Arial" w:cs="Arial"/>
          <w:b/>
          <w:bCs/>
          <w:i/>
          <w:iCs/>
          <w:sz w:val="24"/>
          <w:szCs w:val="24"/>
        </w:rPr>
        <w:t xml:space="preserve"> 2015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– </w:t>
      </w:r>
      <w:r>
        <w:rPr>
          <w:rFonts w:ascii="Arial" w:hAnsi="Arial" w:cs="Arial"/>
          <w:sz w:val="24"/>
          <w:szCs w:val="24"/>
          <w:lang w:val="es-ES"/>
        </w:rPr>
        <w:t>Julio</w:t>
      </w:r>
      <w:r w:rsidRPr="00AF50F6">
        <w:rPr>
          <w:rFonts w:ascii="Arial" w:hAnsi="Arial" w:cs="Arial"/>
          <w:sz w:val="24"/>
          <w:szCs w:val="24"/>
        </w:rPr>
        <w:t xml:space="preserve"> 2015</w:t>
      </w:r>
    </w:p>
    <w:p w:rsidR="00AF50F6" w:rsidRPr="00AF50F6" w:rsidRDefault="00AF50F6" w:rsidP="00AF5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Página web</w:t>
      </w:r>
      <w:r w:rsidRPr="00AF50F6">
        <w:rPr>
          <w:rFonts w:ascii="Arial" w:hAnsi="Arial" w:cs="Arial"/>
          <w:sz w:val="24"/>
          <w:szCs w:val="24"/>
        </w:rPr>
        <w:t>.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| Universidad Tecnológica de León </w:t>
      </w:r>
    </w:p>
    <w:p w:rsidR="00AF50F6" w:rsidRDefault="00AF50F6" w:rsidP="00AF50F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Consistía en dar a conocer los productos, promociones y ubicación de la tienda física. La página fue configurada para que se apropiara a la pantalla de todo aquel dispositivo que consultara el sitio web. </w:t>
      </w:r>
    </w:p>
    <w:p w:rsidR="00AF50F6" w:rsidRDefault="00AF50F6" w:rsidP="00AF50F6">
      <w:pPr>
        <w:rPr>
          <w:rFonts w:ascii="Arial" w:hAnsi="Arial" w:cs="Arial"/>
          <w:sz w:val="24"/>
          <w:szCs w:val="24"/>
        </w:rPr>
      </w:pPr>
    </w:p>
    <w:p w:rsidR="00AF50F6" w:rsidRPr="00AF50F6" w:rsidRDefault="00AF50F6" w:rsidP="00AF50F6">
      <w:pPr>
        <w:spacing w:after="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Diseñadora</w:t>
      </w:r>
      <w:r w:rsidRPr="00AF50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7 de enero</w:t>
      </w:r>
      <w:r w:rsidRPr="00AF50F6">
        <w:rPr>
          <w:rFonts w:ascii="Arial" w:hAnsi="Arial" w:cs="Arial"/>
          <w:b/>
          <w:bCs/>
          <w:i/>
          <w:iCs/>
          <w:sz w:val="24"/>
          <w:szCs w:val="24"/>
        </w:rPr>
        <w:t xml:space="preserve"> 2015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– </w:t>
      </w:r>
      <w:r>
        <w:rPr>
          <w:rFonts w:ascii="Arial" w:hAnsi="Arial" w:cs="Arial"/>
          <w:sz w:val="24"/>
          <w:szCs w:val="24"/>
          <w:lang w:val="es-ES"/>
        </w:rPr>
        <w:t>8 de abril</w:t>
      </w:r>
      <w:r w:rsidRPr="00AF50F6">
        <w:rPr>
          <w:rFonts w:ascii="Arial" w:hAnsi="Arial" w:cs="Arial"/>
          <w:sz w:val="24"/>
          <w:szCs w:val="24"/>
        </w:rPr>
        <w:t xml:space="preserve"> 2015</w:t>
      </w:r>
    </w:p>
    <w:p w:rsidR="00AF50F6" w:rsidRPr="00AF50F6" w:rsidRDefault="00AF50F6" w:rsidP="00AF5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Proyecto </w:t>
      </w:r>
      <w:proofErr w:type="spellStart"/>
      <w:r>
        <w:rPr>
          <w:rFonts w:ascii="Arial" w:hAnsi="Arial" w:cs="Arial"/>
          <w:sz w:val="24"/>
          <w:szCs w:val="24"/>
        </w:rPr>
        <w:t>Paletería</w:t>
      </w:r>
      <w:proofErr w:type="spellEnd"/>
      <w:r>
        <w:rPr>
          <w:rFonts w:ascii="Arial" w:hAnsi="Arial" w:cs="Arial"/>
          <w:sz w:val="24"/>
          <w:szCs w:val="24"/>
        </w:rPr>
        <w:t xml:space="preserve"> Alondra</w:t>
      </w:r>
      <w:r w:rsidRPr="00AF50F6">
        <w:rPr>
          <w:rFonts w:ascii="Arial" w:hAnsi="Arial" w:cs="Arial"/>
          <w:sz w:val="24"/>
          <w:szCs w:val="24"/>
        </w:rPr>
        <w:t>.</w:t>
      </w:r>
      <w:r w:rsidRPr="00AF50F6">
        <w:rPr>
          <w:rFonts w:ascii="Arial" w:hAnsi="Arial" w:cs="Arial"/>
          <w:sz w:val="24"/>
          <w:szCs w:val="24"/>
          <w:lang w:val="es-ES"/>
        </w:rPr>
        <w:t xml:space="preserve"> | Universidad Tecnológica de León </w:t>
      </w:r>
    </w:p>
    <w:p w:rsidR="00AF50F6" w:rsidRDefault="00AF50F6" w:rsidP="00AF50F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Consistió en desarrollar un programa el cual permitiera dar altas y bajas tanto de productos como de usuarios y permitir consultas tanto de productos como de usuarios utilizados en base de datos. </w:t>
      </w:r>
      <w:r w:rsidRPr="00AF50F6">
        <w:rPr>
          <w:rFonts w:ascii="Arial" w:hAnsi="Arial" w:cs="Arial"/>
          <w:sz w:val="24"/>
          <w:szCs w:val="24"/>
        </w:rPr>
        <w:t xml:space="preserve"> </w:t>
      </w:r>
    </w:p>
    <w:p w:rsidR="00443F4D" w:rsidRPr="00AF50F6" w:rsidRDefault="00443F4D" w:rsidP="00995291">
      <w:pPr>
        <w:rPr>
          <w:rFonts w:ascii="Arial" w:hAnsi="Arial" w:cs="Arial"/>
          <w:sz w:val="24"/>
          <w:szCs w:val="24"/>
        </w:rPr>
      </w:pPr>
    </w:p>
    <w:p w:rsidR="007D09C6" w:rsidRPr="0098599A" w:rsidRDefault="0098599A">
      <w:pPr>
        <w:pStyle w:val="Encabezadodeseccin"/>
        <w:rPr>
          <w:rFonts w:ascii="Arial" w:hAnsi="Arial" w:cs="Arial"/>
          <w:color w:val="auto"/>
          <w:szCs w:val="24"/>
        </w:rPr>
      </w:pPr>
      <w:r w:rsidRPr="0098599A">
        <w:rPr>
          <w:rFonts w:ascii="Arial" w:hAnsi="Arial" w:cs="Arial"/>
          <w:color w:val="auto"/>
          <w:szCs w:val="24"/>
          <w:lang w:val="es-ES"/>
        </w:rPr>
        <w:t xml:space="preserve">Habilidades: </w:t>
      </w:r>
    </w:p>
    <w:p w:rsidR="007D09C6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rFonts w:ascii="Arial" w:hAnsi="Arial" w:cs="Arial"/>
          <w:color w:val="auto"/>
          <w:sz w:val="24"/>
          <w:szCs w:val="24"/>
        </w:rPr>
        <w:t>Manejo de MySQL</w:t>
      </w:r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rFonts w:ascii="Arial" w:hAnsi="Arial" w:cs="Arial"/>
          <w:color w:val="auto"/>
          <w:sz w:val="24"/>
          <w:szCs w:val="24"/>
        </w:rPr>
        <w:t xml:space="preserve">Conocimientos de lenguaje de programación como HTML5,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Javascript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y PHP.</w:t>
      </w:r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rFonts w:ascii="Arial" w:hAnsi="Arial" w:cs="Arial"/>
          <w:color w:val="auto"/>
          <w:sz w:val="24"/>
          <w:szCs w:val="24"/>
        </w:rPr>
        <w:t xml:space="preserve">Programa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NetBeans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proofErr w:type="spellStart"/>
      <w:r>
        <w:rPr>
          <w:rFonts w:ascii="Arial" w:hAnsi="Arial" w:cs="Arial"/>
          <w:color w:val="auto"/>
          <w:sz w:val="24"/>
          <w:szCs w:val="24"/>
        </w:rPr>
        <w:t>CorelDrawn</w:t>
      </w:r>
      <w:proofErr w:type="spellEnd"/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proofErr w:type="spellStart"/>
      <w:r>
        <w:rPr>
          <w:rFonts w:ascii="Arial" w:hAnsi="Arial" w:cs="Arial"/>
          <w:color w:val="auto"/>
          <w:sz w:val="24"/>
          <w:szCs w:val="24"/>
        </w:rPr>
        <w:t>Sound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Forge</w:t>
      </w:r>
      <w:proofErr w:type="spellEnd"/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rFonts w:ascii="Arial" w:hAnsi="Arial" w:cs="Arial"/>
          <w:color w:val="auto"/>
          <w:sz w:val="24"/>
          <w:szCs w:val="24"/>
        </w:rPr>
        <w:t>Director</w:t>
      </w:r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proofErr w:type="spellStart"/>
      <w:r>
        <w:rPr>
          <w:rFonts w:ascii="Arial" w:hAnsi="Arial" w:cs="Arial"/>
          <w:color w:val="auto"/>
          <w:sz w:val="24"/>
          <w:szCs w:val="24"/>
        </w:rPr>
        <w:t>Firework</w:t>
      </w:r>
      <w:proofErr w:type="spellEnd"/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rFonts w:ascii="Arial" w:hAnsi="Arial" w:cs="Arial"/>
          <w:color w:val="auto"/>
          <w:sz w:val="24"/>
          <w:szCs w:val="24"/>
        </w:rPr>
        <w:t>Blender</w:t>
      </w:r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proofErr w:type="spellStart"/>
      <w:r>
        <w:rPr>
          <w:rFonts w:ascii="Arial" w:hAnsi="Arial" w:cs="Arial"/>
          <w:color w:val="auto"/>
          <w:sz w:val="24"/>
          <w:szCs w:val="24"/>
        </w:rPr>
        <w:t>Camtacia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Studio</w:t>
      </w:r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rFonts w:ascii="Arial" w:hAnsi="Arial" w:cs="Arial"/>
          <w:color w:val="auto"/>
          <w:sz w:val="24"/>
          <w:szCs w:val="24"/>
        </w:rPr>
        <w:t xml:space="preserve">3D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Builder</w:t>
      </w:r>
      <w:proofErr w:type="spellEnd"/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proofErr w:type="spellStart"/>
      <w:r>
        <w:rPr>
          <w:rFonts w:ascii="Arial" w:hAnsi="Arial" w:cs="Arial"/>
          <w:color w:val="auto"/>
          <w:sz w:val="24"/>
          <w:szCs w:val="24"/>
        </w:rPr>
        <w:t>Filezilla</w:t>
      </w:r>
      <w:proofErr w:type="spellEnd"/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rFonts w:ascii="Arial" w:hAnsi="Arial" w:cs="Arial"/>
          <w:color w:val="auto"/>
          <w:sz w:val="24"/>
          <w:szCs w:val="24"/>
        </w:rPr>
        <w:t>XAMPP</w:t>
      </w:r>
    </w:p>
    <w:p w:rsidR="0098599A" w:rsidRPr="00443F4D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proofErr w:type="spellStart"/>
      <w:r>
        <w:rPr>
          <w:rFonts w:ascii="Arial" w:hAnsi="Arial" w:cs="Arial"/>
          <w:color w:val="auto"/>
          <w:sz w:val="24"/>
          <w:szCs w:val="24"/>
        </w:rPr>
        <w:t>WordPress</w:t>
      </w:r>
      <w:proofErr w:type="spellEnd"/>
    </w:p>
    <w:p w:rsidR="00443F4D" w:rsidRPr="00365CFB" w:rsidRDefault="00443F4D">
      <w:pPr>
        <w:pStyle w:val="Prrafodelista"/>
        <w:numPr>
          <w:ilvl w:val="0"/>
          <w:numId w:val="4"/>
        </w:numPr>
        <w:spacing w:after="0"/>
        <w:ind w:left="288" w:hanging="288"/>
      </w:pPr>
      <w:proofErr w:type="spellStart"/>
      <w:r>
        <w:rPr>
          <w:rFonts w:ascii="Arial" w:hAnsi="Arial" w:cs="Arial"/>
          <w:color w:val="auto"/>
          <w:sz w:val="24"/>
          <w:szCs w:val="24"/>
        </w:rPr>
        <w:t>Workbench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365CFB" w:rsidRPr="0098599A" w:rsidRDefault="00365CFB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rFonts w:ascii="Arial" w:hAnsi="Arial" w:cs="Arial"/>
          <w:color w:val="auto"/>
          <w:sz w:val="24"/>
          <w:szCs w:val="24"/>
        </w:rPr>
        <w:t>Microsoft Project</w:t>
      </w:r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rFonts w:ascii="Arial" w:hAnsi="Arial" w:cs="Arial"/>
          <w:color w:val="auto"/>
          <w:sz w:val="24"/>
          <w:szCs w:val="24"/>
        </w:rPr>
        <w:t>Procesadores de textos</w:t>
      </w:r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rFonts w:ascii="Arial" w:hAnsi="Arial" w:cs="Arial"/>
          <w:color w:val="auto"/>
          <w:sz w:val="24"/>
          <w:szCs w:val="24"/>
        </w:rPr>
        <w:t>Excel</w:t>
      </w:r>
    </w:p>
    <w:p w:rsidR="0098599A" w:rsidRPr="0098599A" w:rsidRDefault="0098599A">
      <w:pPr>
        <w:pStyle w:val="Prrafodelista"/>
        <w:numPr>
          <w:ilvl w:val="0"/>
          <w:numId w:val="4"/>
        </w:numPr>
        <w:spacing w:after="0"/>
        <w:ind w:left="288" w:hanging="288"/>
      </w:pPr>
      <w:r>
        <w:rPr>
          <w:rFonts w:ascii="Arial" w:hAnsi="Arial" w:cs="Arial"/>
          <w:color w:val="auto"/>
          <w:sz w:val="24"/>
          <w:szCs w:val="24"/>
        </w:rPr>
        <w:t xml:space="preserve">PowerPoint </w:t>
      </w:r>
    </w:p>
    <w:p w:rsidR="0098599A" w:rsidRDefault="0098599A" w:rsidP="0098599A">
      <w:pPr>
        <w:pStyle w:val="Prrafodelista"/>
        <w:spacing w:after="0"/>
        <w:ind w:left="288" w:firstLine="0"/>
      </w:pPr>
    </w:p>
    <w:p w:rsidR="0098599A" w:rsidRDefault="0098599A">
      <w:pPr>
        <w:spacing w:after="200" w:line="276" w:lineRule="auto"/>
      </w:pPr>
    </w:p>
    <w:p w:rsidR="0098599A" w:rsidRDefault="0098599A">
      <w:pPr>
        <w:spacing w:after="200" w:line="276" w:lineRule="auto"/>
      </w:pPr>
    </w:p>
    <w:p w:rsidR="0098599A" w:rsidRDefault="0098599A">
      <w:pPr>
        <w:spacing w:after="200" w:line="276" w:lineRule="auto"/>
        <w:rPr>
          <w:rFonts w:ascii="Arial" w:hAnsi="Arial" w:cs="Arial"/>
          <w:b/>
          <w:sz w:val="24"/>
        </w:rPr>
      </w:pPr>
      <w:r w:rsidRPr="0098599A">
        <w:rPr>
          <w:rFonts w:ascii="Arial" w:hAnsi="Arial" w:cs="Arial"/>
          <w:b/>
          <w:sz w:val="24"/>
        </w:rPr>
        <w:t xml:space="preserve">Referencias: </w:t>
      </w:r>
    </w:p>
    <w:p w:rsidR="0098599A" w:rsidRDefault="0098599A">
      <w:pPr>
        <w:spacing w:after="200" w:line="276" w:lineRule="auto"/>
        <w:rPr>
          <w:rFonts w:ascii="Arial" w:hAnsi="Arial" w:cs="Arial"/>
          <w:sz w:val="24"/>
        </w:rPr>
      </w:pPr>
      <w:r w:rsidRPr="0098599A">
        <w:rPr>
          <w:rFonts w:ascii="Arial" w:hAnsi="Arial" w:cs="Arial"/>
          <w:sz w:val="24"/>
        </w:rPr>
        <w:t>Manuel Heriberto Trejo Evaristo    4171773776</w:t>
      </w:r>
    </w:p>
    <w:p w:rsidR="0098599A" w:rsidRPr="0098599A" w:rsidRDefault="0098599A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Arturo Galicia Silva    4211072374</w:t>
      </w:r>
    </w:p>
    <w:p w:rsidR="0098599A" w:rsidRPr="0098599A" w:rsidRDefault="0098599A" w:rsidP="0098599A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Santos Ramírez    4171103078</w:t>
      </w:r>
    </w:p>
    <w:sectPr w:rsidR="0098599A" w:rsidRPr="009859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645" w:rsidRDefault="00B42645">
      <w:pPr>
        <w:spacing w:after="0" w:line="240" w:lineRule="auto"/>
      </w:pPr>
      <w:r>
        <w:separator/>
      </w:r>
    </w:p>
  </w:endnote>
  <w:endnote w:type="continuationSeparator" w:id="0">
    <w:p w:rsidR="00B42645" w:rsidRDefault="00B4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C6" w:rsidRDefault="00C21C3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24130" b="13335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09C6" w:rsidRDefault="007D09C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IMKgIAAPoEAAAOAAAAZHJzL2Uyb0RvYy54bWysVNFu2yAUfZ+0f0C8L7azpmmtOH1o1b10&#10;W9V2H0AwxNaAy4DEzufsW/Zju2DHy7Zqlar5ARm495x7zgVWV71WZC+cb8FUtJjllAjDoW7NtqJf&#10;nm7fXVDiAzM1U2BERQ/C06v12zerzpZiDg2oWjiCIMaXna1oE4Its8zzRmjmZ2CFwU0JTrOAU7fN&#10;asc6RNcqm+f5edaBq60DLrzH1Zthk64TvpSCh89SehGIqijWFtLo0riJY7ZesXLrmG1aPpbBXlGF&#10;Zq1B0gnqhgVGdq79C0q33IEHGWYcdAZStlwkDaimyP9Q89gwK5IWNMfbySb//2D5p/29I21d0cWC&#10;EsM09ugBXfvx3Wx3CshZdKizvsTAR3vvokZv74B/9biR/bYTJ36M6aXTMRYVkj7ZfZjsFn0gHBfP&#10;Ly+XS2wKx60izxcXZ3lqSMbKY7p1PnwQoEn8qajDypLNbH/nQyyAlceQVBmotr5tlUqTeIbEtXJk&#10;z7D7jHNhwjylq53+CPWwvsjxiyoRKx27mDLMTtGUeS3BMjK8RIDkkSEZOniY3AwHJSKvMg9CYpvQ&#10;tUHBVOmpuCKJ8w2rxUvaEmBElujWhD0CPGdcMSoY42OqSPdrSs4H9n8lTxmJGUyYknVrwD0HoMLE&#10;PMQfTRqsiS6FftOnI/z+eFg3UB/wWHd4ryvqv+2YE5S4oK5heAaY4Q3gK8CDS7IiCl6w1PXxMYg3&#10;+HSeaH89WeufAAAA//8DAFBLAwQUAAYACAAAACEA40YHaN8AAAAGAQAADwAAAGRycy9kb3ducmV2&#10;LnhtbEyPQUvDQBCF74L/YRnBi9jdFJUYsylBEalQIW1Bj9vsNAndnQ3ZbRP/vVsvehne8Ib3vskX&#10;kzXshIPvHElIZgIYUu10R42E7eb1NgXmgyKtjCOU8I0eFsXlRa4y7Uaq8LQODYsh5DMloQ2hzzj3&#10;dYtW+ZnrkaK3d4NVIa5Dw/WgxhhuDZ8L8cCt6ig2tKrH5xbrw/poJRyW1bt5rL7eXsr9x83nlIyr&#10;dFlKeX01lU/AAk7h7xjO+BEdisi0c0fSnhkJ8ZHwO89eIubAdlHcp3cCeJHz//jFDwAAAP//AwBQ&#10;SwECLQAUAAYACAAAACEAtoM4kv4AAADhAQAAEwAAAAAAAAAAAAAAAAAAAAAAW0NvbnRlbnRfVHlw&#10;ZXNdLnhtbFBLAQItABQABgAIAAAAIQA4/SH/1gAAAJQBAAALAAAAAAAAAAAAAAAAAC8BAABfcmVs&#10;cy8ucmVsc1BLAQItABQABgAIAAAAIQCvfUIMKgIAAPoEAAAOAAAAAAAAAAAAAAAAAC4CAABkcnMv&#10;ZTJvRG9jLnhtbFBLAQItABQABgAIAAAAIQDjRgdo3wAAAAYBAAAPAAAAAAAAAAAAAAAAAIQEAABk&#10;cnMvZG93bnJldi54bWxQSwUGAAAAAAQABADzAAAAkAUAAAAA&#10;" fillcolor="#446766 [1605]" strokecolor="#679b9a [2405]" strokeweight="2pt">
              <v:path arrowok="t"/>
              <v:textbox>
                <w:txbxContent>
                  <w:p w:rsidR="007D09C6" w:rsidRDefault="007D09C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889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09C6" w:rsidRDefault="007D09C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PBJwIAAKgEAAAOAAAAZHJzL2Uyb0RvYy54bWysVM2O0zAQviPxDpbvNGm1bWnUdA+7Wi4L&#10;rHbhAVzHaSJsj7HdJn0cnoUXYzxpQ4GKA+JixfPzzXzfeLK+7Y1mB+VDC7bk00nOmbISqtbuSv75&#10;08Obt5yFKGwlNFhV8qMK/Hbz+tW6c4WaQQO6Up4hiA1F50rexOiKLAuyUUaECThl0VmDNyLi1e+y&#10;yosO0Y3OZnm+yDrwlfMgVQhovR+cfEP4da1k/FjXQUWmS469RTo9ndt0Zpu1KHZeuKaVpzbEP3Rh&#10;RGux6Ah1L6Jge9/+AWVa6SFAHScSTAZ13UpFHJDNNP+NzUsjnCIuKE5wo0zh/8HKD4cnz9qq5PMF&#10;Z1YYnNEzqvb9m93tNbB5UqhzocDAF/fkE8fgHkF+CejIfvGkSzjF9LU3KRYZsp7kPo5yqz4yicbF&#10;arVc4lAkulb5fD6lcWSiOCc7H+I7BYalj5J77ItEFofHEFN5UZxDqC/QbfXQak2X9ILUnfbsIHD2&#10;Qkpl4w2l6715D9VgX87z/FyWHl1KIeRwiaZtwrSQ0IfCyUL0B8bEPR61SnHaPqsaRUWOM6o4Il82&#10;Mx1cjajUYE6tXO+FABNyjfVH7BPANaLTNDaU5xSfUhVtw5ic/62xIXnMoMpg45hsWgv+GoCOY+Uh&#10;/izSIE1SKfbbnh7czflpbaE64iPscAtLHr7uhVec+ajvYFhaYWUDuLMyeqKVUHAdiOBpddO+Xd6p&#10;7M8fzOYHAAAA//8DAFBLAwQUAAYACAAAACEAkRlr2twAAAAFAQAADwAAAGRycy9kb3ducmV2Lnht&#10;bEyPQUvDQBCF74L/YRnBm900SqlpNqUU6kG00KrocZqdJsHsbNjdpPHfd+tFL8Mb3vDeN/lyNK0Y&#10;yPnGsoLpJAFBXFrdcKXg/W1zNwfhA7LG1jIp+CEPy+L6KsdM2xPvaNiHSsQQ9hkqqEPoMil9WZNB&#10;P7EdcfSO1hkMcXWV1A5PMdy0Mk2SmTTYcGyosaN1TeX3vjcKVmakr6Hnj83L59PW4f3j/Hn9qtTt&#10;zbhagAg0hr9juOBHdCgi08H2rL1oFcRHwu+8eNMkBXGI4iGdgSxy+Z++OAMAAP//AwBQSwECLQAU&#10;AAYACAAAACEAtoM4kv4AAADhAQAAEwAAAAAAAAAAAAAAAAAAAAAAW0NvbnRlbnRfVHlwZXNdLnht&#10;bFBLAQItABQABgAIAAAAIQA4/SH/1gAAAJQBAAALAAAAAAAAAAAAAAAAAC8BAABfcmVscy8ucmVs&#10;c1BLAQItABQABgAIAAAAIQBafCPBJwIAAKgEAAAOAAAAAAAAAAAAAAAAAC4CAABkcnMvZTJvRG9j&#10;LnhtbFBLAQItABQABgAIAAAAIQCRGWva3AAAAAUBAAAPAAAAAAAAAAAAAAAAAIEEAABkcnMvZG93&#10;bnJldi54bWxQSwUGAAAAAAQABADzAAAAigUAAAAA&#10;" fillcolor="#6c7d75 [2407]" stroked="f" strokeweight="2pt">
              <v:path arrowok="t"/>
              <v:textbox>
                <w:txbxContent>
                  <w:p w:rsidR="007D09C6" w:rsidRDefault="007D09C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19050" b="1524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D09C6" w:rsidRDefault="00C21C3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95291" w:rsidRPr="00995291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pmpwIAAAoGAAAOAAAAZHJzL2Uyb0RvYy54bWysVN9P2zAQfp+0/8Hy+0jLaDtFpKgqYprU&#10;AQImnl3Hpha2z7PdJt1fv7OTdB2bhIbWh9T2/f7uuzu/aI0mO+GDAlvR8cmIEmE51Mo+VfTbw9WH&#10;T5SEyGzNNFhR0b0I9GL+/t1540pxChvQtfAEndhQNq6imxhdWRSBb4Rh4QScsCiU4A2LePVPRe1Z&#10;g96NLk5Ho2nRgK+dBy5CwNfLTkjn2b+UgscbKYOIRFcUc4v56/N3nb7F/JyVT565jeJ9GuwNWRim&#10;LAY9uLpkkZGtV3+4Mop7CCDjCQdTgJSKi1wDVjMevajmfsOcyLUgOMEdYAr/zy2/3t16ouqKTs8o&#10;scxgj5bgEf4oAqlhrfFvlmBqXChR+97d+lRocCvgzwEFxW+SdAm9Tiu9SbpYJmkz5vsD5qKNhOPj&#10;2WSGfaSEo+jjdDKb5p4UrByMnQ/xswBD0qGia8/4s4i3TPkMONutQkxZsHLQzOmBVvWV0jpfEpvE&#10;UnuyY8gDxrmw8TSb6635CnX3PhnhL5WKvjIBk0l3O/am7VsDzFKE1wJg8BQho9oBmSGNey1SXG3v&#10;hMSGIXTjXMEh0+Pixn2UrJ3MJEJxMBy9btjrJ1ORx+hfjA8WOTLYeDA2ykLXtxdpx3ZIWXb6AwJd&#10;3QmC2K7bzNTJQMc11Htkr4durIPjVwpJsmIB+eFxjpFXuJviDX6khqai0J8o2YD/8bf3pI/jhVJK&#10;GtwLFQ3ft8wLSvQXi4OXlkg+ZOJS4ofX9fGr3ZolINXGuP0cz0c09FEPR+nBPOLqWqRoKGKWY8yK&#10;8uiHyzJ2ewqXHxeLRVbDpeFYXNl7x4f+J9Y/tI/Mu35CIo7WNQy7g5UvJqTTTZ2xsNhGkCqPT0K4&#10;w7NHHhdO5n6/HNNGO75nrV8rfP4TAAD//wMAUEsDBBQABgAIAAAAIQCBM+zO2QAAAAMBAAAPAAAA&#10;ZHJzL2Rvd25yZXYueG1sTI9RS8NAEITfBf/DsYJv9mLBVGMupRbEghSx5gdccmsSzO2Fu2t6/feu&#10;vujLwDDLzLflOtlRzOjD4EjB7SIDgdQ6M1CnoP54vrkHEaImo0dHqOCMAdbV5UWpC+NO9I7zIXaC&#10;SygUWkEf41RIGdoerQ4LNyFx9um81ZGt76Tx+sTldpTLLMul1QPxQq8n3PbYfh2OVsHmod7t6yef&#10;9vmreWliPbzNaavU9VXaPIKImOLfMfzgMzpUzNS4I5kgRgX8SPxVzlZLdo2Cu1UOsirlf/bqGwAA&#10;//8DAFBLAQItABQABgAIAAAAIQC2gziS/gAAAOEBAAATAAAAAAAAAAAAAAAAAAAAAABbQ29udGVu&#10;dF9UeXBlc10ueG1sUEsBAi0AFAAGAAgAAAAhADj9If/WAAAAlAEAAAsAAAAAAAAAAAAAAAAALwEA&#10;AF9yZWxzLy5yZWxzUEsBAi0AFAAGAAgAAAAhAAeRSmanAgAACgYAAA4AAAAAAAAAAAAAAAAALgIA&#10;AGRycy9lMm9Eb2MueG1sUEsBAi0AFAAGAAgAAAAhAIEz7M7ZAAAAAwEAAA8AAAAAAAAAAAAAAAAA&#10;AQUAAGRycy9kb3ducmV2LnhtbFBLBQYAAAAABAAEAPMAAAAHBgAAAAA=&#10;" filled="t" fillcolor="#446766 [1605]" strokecolor="#679b9a [2405]" strokeweight="1pt">
              <v:path arrowok="t"/>
              <v:textbox inset="0,,0">
                <w:txbxContent>
                  <w:p w:rsidR="007D09C6" w:rsidRDefault="00C21C3D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995291" w:rsidRPr="00995291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C6" w:rsidRDefault="000C5279"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DA5EDF9" wp14:editId="41A750A2">
              <wp:simplePos x="0" y="0"/>
              <wp:positionH relativeFrom="page">
                <wp:posOffset>7558168</wp:posOffset>
              </wp:positionH>
              <wp:positionV relativeFrom="page">
                <wp:posOffset>9455499</wp:posOffset>
              </wp:positionV>
              <wp:extent cx="259450" cy="159818"/>
              <wp:effectExtent l="0" t="0" r="762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>
                        <a:off x="0" y="0"/>
                        <a:ext cx="259450" cy="159818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09C6" w:rsidRDefault="007D09C6" w:rsidP="000C5279">
                          <w:pPr>
                            <w:shd w:val="clear" w:color="auto" w:fill="6C7D75" w:themeFill="accent4" w:themeFillShade="BF"/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A5EDF9" id="_x0000_s1032" style="position:absolute;margin-left:595.15pt;margin-top:744.55pt;width:20.45pt;height:12.6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8QKNAIAAMwEAAAOAAAAZHJzL2Uyb0RvYy54bWysVFGO0zAQ/UfiDpb/adJCVt2o6QrtauFj&#10;gdUuHMB17MbC9hjbbdrjcBYuxthJQ4EVSIh+WLU9896855msrg5Gk73wQYFt6HxWUiIsh1bZbUM/&#10;fbx9saQkRGZbpsGKhh5FoFfr589WvavFAjrQrfAEQWyoe9fQLkZXF0XgnTAszMAJi5cSvGERt35b&#10;tJ71iG50sSjLi6IH3zoPXISApzfDJV1nfCkFjx+kDCIS3VCsLebV53WT1mK9YvXWM9cpPpbB/qEK&#10;w5RF0gnqhkVGdl79BmUU9xBAxhkHU4CUiousAdXMy1/UPHbMiawFzQlusin8P1j+fn/viWobWr2k&#10;xDKDb/SArn37arc7DaRKDvUu1Bj46O590hjcHfDPAS+Kn27SJowxB+kNkVq5t9gV2RnUSg7Z+ONk&#10;vDhEwvFwUV2+qvB5OF7Nq8vlfJloC1YnmETpfIhvBBiS/jTUY4UZlO3vQhxCTyG5QtCqvVVa503q&#10;JXGtPdkz7ALGubBxkdP1zryDdjivSvyNtLn9UkouIpyjaZswLST0gTidZCMG7dmFeNQixWn7ICTa&#10;mzRmxgn5vJjBoNCxVvytlgyYkCXyT9gjwFNC56OkMT6lijwXU3L5p8IGiVNGZgYbp2SjLPinAHSc&#10;mIf4k0mDNcmleNgccutdnJpsA+0R27HHeWxo+LJjXlDio76GYXyZ5R3g9PI4cFp4vYsgVW6BBDkA&#10;jFQ4Mvn9xvFOM3m+z1E/PkLr7wAAAP//AwBQSwMEFAAGAAgAAAAhAEdVyhLkAAAADwEAAA8AAABk&#10;cnMvZG93bnJldi54bWxMj8FOwzAQRO9I/IO1SNyo7SREbYhTIRAgekG0XLi58ZJEje0odtPA17M9&#10;wW1G+zQ7U65n27MJx9B5p0AuBDB0tTedaxR87J5ulsBC1M7o3jtU8I0B1tXlRakL40/uHadtbBiF&#10;uFBoBW2MQ8F5qFu0Oiz8gI5uX360OpIdG25GfaJw2/NEiJxb3Tn60OoBH1qsD9ujVZBtuvx1+kx2&#10;Q/Yzv4nHl83hucuVur6a7++ARZzjHwzn+lQdKuq090dnAuvJy5VIiSWVLVcS2JlJUpkA25O6lVkK&#10;vCr5/x3VLwAAAP//AwBQSwECLQAUAAYACAAAACEAtoM4kv4AAADhAQAAEwAAAAAAAAAAAAAAAAAA&#10;AAAAW0NvbnRlbnRfVHlwZXNdLnhtbFBLAQItABQABgAIAAAAIQA4/SH/1gAAAJQBAAALAAAAAAAA&#10;AAAAAAAAAC8BAABfcmVscy8ucmVsc1BLAQItABQABgAIAAAAIQB468QKNAIAAMwEAAAOAAAAAAAA&#10;AAAAAAAAAC4CAABkcnMvZTJvRG9jLnhtbFBLAQItABQABgAIAAAAIQBHVcoS5AAAAA8BAAAPAAAA&#10;AAAAAAAAAAAAAI4EAABkcnMvZG93bnJldi54bWxQSwUGAAAAAAQABADzAAAAnwUAAAAA&#10;" fillcolor="#446766 [1605]" stroked="f" strokeweight="2pt">
              <v:path arrowok="t"/>
              <v:textbox>
                <w:txbxContent>
                  <w:p w:rsidR="007D09C6" w:rsidRDefault="007D09C6" w:rsidP="000C5279">
                    <w:pPr>
                      <w:shd w:val="clear" w:color="auto" w:fill="6C7D75" w:themeFill="accent4" w:themeFillShade="BF"/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1B939D3" wp14:editId="19EC3476">
              <wp:simplePos x="0" y="0"/>
              <wp:positionH relativeFrom="page">
                <wp:posOffset>6993255</wp:posOffset>
              </wp:positionH>
              <wp:positionV relativeFrom="page">
                <wp:posOffset>8456344</wp:posOffset>
              </wp:positionV>
              <wp:extent cx="457200" cy="365760"/>
              <wp:effectExtent l="0" t="0" r="19050" b="1524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7D09C6" w:rsidRDefault="00C21C3D" w:rsidP="000C5279">
                          <w:pPr>
                            <w:shd w:val="clear" w:color="auto" w:fill="6C7D75" w:themeFill="accent4" w:themeFillShade="BF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95291" w:rsidRPr="00995291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B939D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3" type="#_x0000_t185" style="position:absolute;margin-left:550.65pt;margin-top:665.85pt;width:36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AgpgIAAAoGAAAOAAAAZHJzL2Uyb0RvYy54bWysVNtuEzEQfUfiHyy/001K06BVN1WUqggp&#10;lIoW9dnx2o1V22NsJ7vh6xl7L4SCVFGRh43tuZ85MxeXrdFkL3xQYCs6PZlQIiyHWtnHin67v373&#10;gZIQma2ZBisqehCBXi7evrloXClOYQu6Fp6gExvKxlV0G6MriyLwrTAsnIATFoUSvGERr/6xqD1r&#10;0LvRxelkcl404GvngYsQ8PWqE9JF9i+l4PGLlEFEoiuKucX89fm7Sd9iccHKR8/cVvE+DfaKLAxT&#10;FoOOrq5YZGTn1R+ujOIeAsh4wsEUIKXiIteA1Uwnz6q52zInci0ITnAjTOH/ueU3+1tPVF3R2Rkl&#10;lhns0Qo8wh9FIDVsNP7NE0yNCyVq37lbnwoNbg38KaCg+E2SLqHXaaU3SRfLJG3G/DBiLtpIOD6e&#10;zebYR0o4it6fz+bnuScFKwdj50P8KMCQdKjoxjP+JOItUz4DzvbrEFMWrBw0c3qgVX2ttM6XxCax&#10;0p7sGfKAcS5sPM3memc+Q929zyb4S6Wir0zAZNLdjr1p+9oA8xThpQAYPEXIqHZAZkjjQYsUV9uv&#10;QmLDELpprmDM9Li4aR8laycziVCMhpOXDXv9ZCryGP2L8WiRI4ONo7FRFrq+PUs7tkPKstMfEOjq&#10;ThDEdtNmpo503EB9QPZ66MY6OH6tkCRrFpAfHucYeYW7KX7Bj9TQVBT6EyVb8D/+9p70cbxQSkmD&#10;e6Gi4fuOeUGJ/mRx8NISyYdMXEr88Lo5frU7swKk2hS3n+P5iIY+6uEoPZgHXF3LFA1FzHKMWVEe&#10;/XBZxW5P4fLjYrnMarg0HItre+f40P/E+vv2gXnXT0jE0bqBYXew8tmEdLqpMxaWuwhS5fFJCHd4&#10;9sjjwsnc75dj2mjH96z1a4UvfgIAAP//AwBQSwMEFAAGAAgAAAAhAHnZ+bnhAAAADwEAAA8AAABk&#10;cnMvZG93bnJldi54bWxMj81OwzAQhO9IvIO1lbhRxxjRkMapEBUHLpVoOXC0ExNH9U+InSa8PZsT&#10;ve3Mjma/LXezs+Sih9gFL4CtMyDa16HpfCvg8/R2nwOJSfpG2uC1gF8dYVfd3pSyaMLkP/TlmFqC&#10;JT4WUoBJqS8ojbXRTsZ16LXH3XcYnEwoh5Y2g5yw3Fn6kGVP1MnO4wUje/1qdH0+jk5A/mh+7MHs&#10;99MXs2p8P6j8dFZC3K3mly2QpOf0H4YFH9GhQiYVRt9EYlGzjHHM4sQ52wBZMmzD0VOLlz9zoFVJ&#10;r/+o/gAAAP//AwBQSwECLQAUAAYACAAAACEAtoM4kv4AAADhAQAAEwAAAAAAAAAAAAAAAAAAAAAA&#10;W0NvbnRlbnRfVHlwZXNdLnhtbFBLAQItABQABgAIAAAAIQA4/SH/1gAAAJQBAAALAAAAAAAAAAAA&#10;AAAAAC8BAABfcmVscy8ucmVsc1BLAQItABQABgAIAAAAIQDpQaAgpgIAAAoGAAAOAAAAAAAAAAAA&#10;AAAAAC4CAABkcnMvZTJvRG9jLnhtbFBLAQItABQABgAIAAAAIQB52fm54QAAAA8BAAAPAAAAAAAA&#10;AAAAAAAAAAAFAABkcnMvZG93bnJldi54bWxQSwUGAAAAAAQABADzAAAADgYAAAAA&#10;" filled="t" fillcolor="#446766 [1605]" strokecolor="#679b9a [2405]" strokeweight="1pt">
              <v:path arrowok="t"/>
              <v:textbox inset="0,,0">
                <w:txbxContent>
                  <w:p w:rsidR="007D09C6" w:rsidRDefault="00C21C3D" w:rsidP="000C5279">
                    <w:pPr>
                      <w:shd w:val="clear" w:color="auto" w:fill="6C7D75" w:themeFill="accent4" w:themeFillShade="BF"/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995291" w:rsidRPr="00995291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21C3D"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4E7B1EA" wp14:editId="77A161E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24130" b="13335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09C6" w:rsidRDefault="007D09C6" w:rsidP="000C5279">
                          <w:pPr>
                            <w:shd w:val="clear" w:color="auto" w:fill="6C7D75" w:themeFill="accent4" w:themeFillShade="BF"/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E7B1EA" id="_x0000_s1034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e6KQIAAPoEAAAOAAAAZHJzL2Uyb0RvYy54bWysVNFu2yAUfZ+0f0C8L7ajpkmtOH1o1b10&#10;W9VuH0AwxNaAy4DEzufsW/Zju2DHy7Zqlar5ARm495x7zgXW171W5CCcb8FUtJjllAjDoW7NrqJf&#10;Pt+9W1HiAzM1U2BERY/C0+vN2zfrzpZiDg2oWjiCIMaXna1oE4Its8zzRmjmZ2CFwU0JTrOAU7fL&#10;asc6RNcqm+f5ZdaBq60DLrzH1dthk24SvpSCh09SehGIqijWFtLo0riNY7ZZs3LnmG1aPpbBXlGF&#10;Zq1B0gnqlgVG9q79C0q33IEHGWYcdAZStlwkDaimyP9Q89QwK5IWNMfbySb//2D5x8ODI21d0cWc&#10;EsM09ugRXfvx3ez2CshFdKizvsTAJ/vgokZv74F/9biR/bYTJ36M6aXTMRYVkj7ZfZzsFn0gHBcv&#10;r66WS2wKx60izxerizw1JGPlKd06H94L0CT+VNRhZclmdrj3IRbAylNIqgxUW9+1SqVJPEPiRjly&#10;YNh9xrkwYZ7S1V5/gHpYX+T4RZWIlY5dTBlm52jKvJZgGRleIkDyyJAMHTxMboajEpFXmUchsU3o&#10;2qBgqvRcXJHE+YbV4iVtCTAiS3Rrwh4BnjOuGBWM8TFVpPs1JecD+7+Sp4zEDCZMybo14J4DUGFi&#10;HuJPJg3WRJdCv+3TEV6dDusW6iMe6w7vdUX9tz1zghIX1A0MzwAzvAF8BXhwSVZEwQuWuj4+BvEG&#10;n88T7a8na/MTAAD//wMAUEsDBBQABgAIAAAAIQBm1B953AAAAAYBAAAPAAAAZHJzL2Rvd25yZXYu&#10;eG1sTI9LT8MwEITvSPwHa5G4IGon4tGGOFVBQogjoerZjTcPEa+j2E1Dfz1bLnBZzWpWM9/m69n1&#10;YsIxdJ40JAsFAqnytqNGw/bz9XYJIkRD1vSeUMM3BlgXlxe5yaw/0gdOZWwEh1DIjIY2xiGTMlQt&#10;OhMWfkBir/ajM5HXsZF2NEcOd71MlXqQznTEDa0Z8KXF6qs8OA2nUD/ebMr37u307JKtm3fTqk61&#10;vr6aN08gIs7x7xjO+IwOBTPt/YFsEL0GfiT+zrOXqBTEnsX98k6BLHL5H7/4AQAA//8DAFBLAQIt&#10;ABQABgAIAAAAIQC2gziS/gAAAOEBAAATAAAAAAAAAAAAAAAAAAAAAABbQ29udGVudF9UeXBlc10u&#10;eG1sUEsBAi0AFAAGAAgAAAAhADj9If/WAAAAlAEAAAsAAAAAAAAAAAAAAAAALwEAAF9yZWxzLy5y&#10;ZWxzUEsBAi0AFAAGAAgAAAAhAGCJF7opAgAA+gQAAA4AAAAAAAAAAAAAAAAALgIAAGRycy9lMm9E&#10;b2MueG1sUEsBAi0AFAAGAAgAAAAhAGbUH3ncAAAABgEAAA8AAAAAAAAAAAAAAAAAgwQAAGRycy9k&#10;b3ducmV2LnhtbFBLBQYAAAAABAAEAPMAAACMBQAAAAA=&#10;" fillcolor="#446766 [1605]" strokecolor="#679b9a [2405]" strokeweight="2pt">
              <v:path arrowok="t"/>
              <v:textbox>
                <w:txbxContent>
                  <w:p w:rsidR="007D09C6" w:rsidRDefault="007D09C6" w:rsidP="000C5279">
                    <w:pPr>
                      <w:shd w:val="clear" w:color="auto" w:fill="6C7D75" w:themeFill="accent4" w:themeFillShade="BF"/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279" w:rsidRDefault="000C52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645" w:rsidRDefault="00B42645">
      <w:pPr>
        <w:spacing w:after="0" w:line="240" w:lineRule="auto"/>
      </w:pPr>
      <w:r>
        <w:separator/>
      </w:r>
    </w:p>
  </w:footnote>
  <w:footnote w:type="continuationSeparator" w:id="0">
    <w:p w:rsidR="00B42645" w:rsidRDefault="00B4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9C6" w:rsidRDefault="00C21C3D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93DAEA3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9525" b="762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09C6" w:rsidRDefault="00C21C3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Cu</w:t>
                          </w:r>
                          <w:r w:rsidR="00C259A9">
                            <w:rPr>
                              <w:color w:val="FFFFFF" w:themeColor="background1"/>
                              <w:lang w:val="es-ES"/>
                            </w:rPr>
                            <w:t>rrículum</w:t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0/sQIAANYFAAAOAAAAZHJzL2Uyb0RvYy54bWysVFtP2zAUfp+0/2D5fSQtLYWIFHVFTJM6&#10;QIOJZ9exaYTt49luk+7X79hJL2PbA9NenOP4O7fvXC6vWq3IRjhfgynp4CSnRBgOVW2eS/rt8ebD&#10;OSU+MFMxBUaUdCs8vZq+f3fZ2EIMYQWqEo6gEeOLxpZ0FYItsszzldDMn4AVBh8lOM0CXt1zVjnW&#10;oHWtsmGen2UNuMo64MJ7/HvdPdJpsi+l4OFOSi8CUSXF2EI6XTqX8cyml6x4dsyuat6Hwf4hCs1q&#10;g073pq5ZYGTt6t9M6Zo78CDDCQedgZQ1FykHzGaQv8rmYcWsSLkgOd7uafL/zyy/3dw7UlclPbug&#10;xDCNNZqvWeWAVIIE0QYgp5GlxvoCwQ8W4aH9CC1WO2Xs7QL4i0dIdoTpFDyiIyutdDp+MV+CiliI&#10;7Z58dEE4/hzlF+PJmBKOT6Px8Gx4nqqTHbSt8+GTAE2iUFKHxU0RsM3Ch+ifFTtIdOZB1dVNrVS6&#10;xIYSc+XIhmErMM6FCaOkrtb6C1Td/8k4z3duUw9GlWT5F2vKkAYZOx3nyYKB6KaLQJnoTqTW68OK&#10;tHRMJClslYgYZb4KidQnQv4a4yCSj5kldERJdPUWxR5/iOotyl0eqJE8gwl7ZV0bcCn7PU8dhdXL&#10;LmTZ4fvG8F3ekYLQLlvMKopLqLbYUQ66yfSW39RY3QXz4Z45HEXsFVwv4Q4PqQBZh16iZAXux5/+&#10;R3xJ4zmcoHqD011S/33NnKBEfTY4PheD0Siug3QZjSdDvLjjl+Xxi1nrOWDXDHCXWZ7EiA9qJ0oH&#10;+gkX0Sw6xidmOAZX0rAT56HbObjIuJjNEggXgGVhYR4s381SbN/H9ok52/d4HMBb2O0BVrxq9Q4b&#10;a2Ngtg4g6zQHB2J77nF5pCbqF13cTsf3hDqs4+lPAAAA//8DAFBLAwQUAAYACAAAACEAMq48QNsA&#10;AAAEAQAADwAAAGRycy9kb3ducmV2LnhtbEyPzWrDMBCE74W8g9hCL6GRY5ofXK9DCCmlxya55KZY&#10;W9tEWhlJSdy3r9pLc1kYZpj5tlwN1ogr+dA5RphOMhDEtdMdNwiH/dvzEkSIirUyjgnhmwKsqtFD&#10;qQrtbvxJ111sRCrhUCiENsa+kDLULVkVJq4nTt6X81bFJH0jtVe3VG6NzLNsLq3qOC20qqdNS/V5&#10;d7EI1J/9u92Pa+b1Nh87MztuDx+IT4/D+hVEpCH+h+EXP6FDlZhO7sI6CIOQHol/N3nzlxmIE8Ji&#10;mi9BVqW8h69+AAAA//8DAFBLAQItABQABgAIAAAAIQC2gziS/gAAAOEBAAATAAAAAAAAAAAAAAAA&#10;AAAAAABbQ29udGVudF9UeXBlc10ueG1sUEsBAi0AFAAGAAgAAAAhADj9If/WAAAAlAEAAAsAAAAA&#10;AAAAAAAAAAAALwEAAF9yZWxzLy5yZWxzUEsBAi0AFAAGAAgAAAAhAMcorT+xAgAA1gUAAA4AAAAA&#10;AAAAAAAAAAAALgIAAGRycy9lMm9Eb2MueG1sUEsBAi0AFAAGAAgAAAAhADKuPEDbAAAABAEAAA8A&#10;AAAAAAAAAAAAAAAACwUAAGRycy9kb3ducmV2LnhtbFBLBQYAAAAABAAEAPMAAAATBgAAAAA=&#10;" fillcolor="#6c7d75 [2407]" stroked="f" strokeweight=".5pt">
              <v:path arrowok="t"/>
              <v:textbox style="layout-flow:vertical;mso-layout-flow-alt:bottom-to-top">
                <w:txbxContent>
                  <w:p w:rsidR="007D09C6" w:rsidRDefault="00C21C3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>Cu</w:t>
                    </w:r>
                    <w:r w:rsidR="00C259A9">
                      <w:rPr>
                        <w:color w:val="FFFFFF" w:themeColor="background1"/>
                        <w:lang w:val="es-ES"/>
                      </w:rPr>
                      <w:t>rrículum</w:t>
                    </w:r>
                    <w:r>
                      <w:rPr>
                        <w:color w:val="FFFFFF" w:themeColor="background1"/>
                        <w:lang w:val="es-ES"/>
                      </w:rPr>
                      <w:t xml:space="preserve">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09C6" w:rsidRDefault="007D09C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7D09C6" w:rsidRDefault="007D09C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09C6" w:rsidRDefault="007D09C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:rsidR="007D09C6" w:rsidRDefault="007D09C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279" w:rsidRDefault="000C5279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5A5606C" wp14:editId="0470C2A4">
              <wp:simplePos x="0" y="0"/>
              <wp:positionH relativeFrom="page">
                <wp:posOffset>19685</wp:posOffset>
              </wp:positionH>
              <wp:positionV relativeFrom="page">
                <wp:posOffset>0</wp:posOffset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C9A4FD5" id="Rectangle 5" o:spid="_x0000_s1026" style="position:absolute;margin-left:1.55pt;margin-top:0;width:556.9pt;height:11in;z-index:-251639808;visibility:visible;mso-wrap-style:square;mso-width-percent:91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PCpO9LdAAAACAEAAA8AAABkcnMvZG93bnJldi54bWxMj8FOwzAQRO9I/IO1&#10;SNyoE0qrEuJUFFFxACFR+AA3XuKAvY5sNw1/z/YEtx3NaPZNvZ68EyPG1AdSUM4KEEhtMD11Cj7e&#10;t1crEClrMtoFQgU/mGDdnJ/VujLhSG847nInuIRSpRXYnIdKytRa9DrNwoDE3meIXmeWsZMm6iOX&#10;eyevi2Ipve6JP1g94IPF9nt38AqenzZuS/Hla3iNj6EcpV3QfKPU5cV0fwci45T/wnDCZ3RomGkf&#10;DmSScArmJQcV8J6TWZbLWxB7vharmwJkU8v/A5pfAAAA//8DAFBLAQItABQABgAIAAAAIQC2gziS&#10;/gAAAOEBAAATAAAAAAAAAAAAAAAAAAAAAABbQ29udGVudF9UeXBlc10ueG1sUEsBAi0AFAAGAAgA&#10;AAAhADj9If/WAAAAlAEAAAsAAAAAAAAAAAAAAAAALwEAAF9yZWxzLy5yZWxzUEsBAi0AFAAGAAgA&#10;AAAhAASN70eLAgAAbAUAAA4AAAAAAAAAAAAAAAAALgIAAGRycy9lMm9Eb2MueG1sUEsBAi0AFAAG&#10;AAgAAAAhAPCpO9LdAAAACAEAAA8AAAAAAAAAAAAAAAAA5Q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704" w:rsidRPr="000E1704" w:rsidRDefault="00C21C3D">
    <w:pPr>
      <w:pStyle w:val="Encabezado"/>
      <w:rPr>
        <w:rFonts w:ascii="Arial" w:hAnsi="Arial" w:cs="Arial"/>
        <w:b/>
        <w:sz w:val="28"/>
        <w:szCs w:val="24"/>
        <w:lang w:val="es-ES"/>
      </w:rPr>
    </w:pPr>
    <w:r w:rsidRPr="000E1704">
      <w:rPr>
        <w:rFonts w:ascii="Arial" w:hAnsi="Arial" w:cs="Arial"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94DBC74" wp14:editId="76436DE7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C7C6123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="000E1704" w:rsidRPr="000E1704">
      <w:rPr>
        <w:rFonts w:ascii="Arial" w:hAnsi="Arial" w:cs="Arial"/>
        <w:b/>
        <w:sz w:val="28"/>
        <w:szCs w:val="24"/>
        <w:lang w:val="es-ES"/>
      </w:rPr>
      <w:t>Lisandi Santos Cruz</w:t>
    </w:r>
    <w:r w:rsidRPr="000E1704">
      <w:rPr>
        <w:rFonts w:ascii="Arial" w:hAnsi="Arial" w:cs="Arial"/>
        <w:b/>
        <w:sz w:val="28"/>
        <w:szCs w:val="24"/>
        <w:lang w:val="es-ES"/>
      </w:rPr>
      <w:t xml:space="preserve"> </w:t>
    </w:r>
  </w:p>
  <w:p w:rsidR="007D09C6" w:rsidRPr="000E1704" w:rsidRDefault="000E1704">
    <w:pPr>
      <w:pStyle w:val="Encabezado"/>
      <w:rPr>
        <w:rFonts w:ascii="Arial" w:hAnsi="Arial" w:cs="Arial"/>
        <w:b/>
        <w:sz w:val="24"/>
        <w:szCs w:val="24"/>
        <w:lang w:val="es-ES"/>
      </w:rPr>
    </w:pPr>
    <w:r w:rsidRPr="000E1704">
      <w:rPr>
        <w:rFonts w:ascii="Arial" w:hAnsi="Arial" w:cs="Arial"/>
        <w:sz w:val="24"/>
        <w:szCs w:val="24"/>
        <w:lang w:val="es-ES"/>
      </w:rPr>
      <w:t>Teléfono</w:t>
    </w:r>
    <w:r w:rsidRPr="000E1704">
      <w:rPr>
        <w:rFonts w:ascii="Arial" w:hAnsi="Arial" w:cs="Arial"/>
        <w:b/>
        <w:sz w:val="24"/>
        <w:szCs w:val="24"/>
        <w:lang w:val="es-ES"/>
      </w:rPr>
      <w:t>:</w:t>
    </w:r>
    <w:r w:rsidR="00C21C3D" w:rsidRPr="000E1704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561C7B" wp14:editId="788F84D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24130" b="13335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09C6" w:rsidRDefault="007D09C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E561C7B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N38KQIAAPoEAAAOAAAAZHJzL2Uyb0RvYy54bWysVNFu2yAUfZ+0f0C8L7ajtmmsOH1o1b10&#10;W9VuH0AwxNaAy4DEzufsW/Zju2DHy9pqlar5ARm495x7zgVWV71WZC+cb8FUtJjllAjDoW7NtqLf&#10;vt5+uKTEB2ZqpsCIih6Ep1fr9+9WnS3FHBpQtXAEQYwvO1vRJgRbZpnnjdDMz8AKg5sSnGYBp26b&#10;1Y51iK5VNs/zi6wDV1sHXHiPqzfDJl0nfCkFD1+k9CIQVVGsLaTRpXETx2y9YuXWMdu0fCyDvaEK&#10;zVqDpBPUDQuM7Fz7DEq33IEHGWYcdAZStlwkDaimyJ+oeWyYFUkLmuPtZJP/f7D88/7ekbbG3hWU&#10;GKaxRw/o2q+fZrtTQM6iQ531JQY+2nsXNXp7B/y7x43sr5048WNML52OsaiQ9Mnuw2S36APhuHix&#10;XC4W2BSOW0Wen1+e5akhGSuP6db58FGAJvGnog4rSzaz/Z0PsQBWHkNSZaDa+rZVKk3iGRLXypE9&#10;w+4zzoUJ85SudvoT1MP6eY5fVIlY6djFlGF2iqbMWwkWkeE1AiSPDMnQwcPkZjgoEXmVeRAS24Su&#10;DQqmSk/FFUmcb1gtXtOWACOyRLcm7BHgJeOKUcEYH1NFul9Tcj6w/yt5ykjMYMKUrFsD7iUAFSbm&#10;If5o0mBNdCn0mz4d4eXxsG6gPuCx7vBeV9T/2DEnKHFBXcPwDDDDG8BXgAeXZEUUvGCp6+NjEG/w&#10;6TzR/nmy1r8BAAD//wMAUEsDBBQABgAIAAAAIQBm1B953AAAAAYBAAAPAAAAZHJzL2Rvd25yZXYu&#10;eG1sTI9LT8MwEITvSPwHa5G4IGon4tGGOFVBQogjoerZjTcPEa+j2E1Dfz1bLnBZzWpWM9/m69n1&#10;YsIxdJ40JAsFAqnytqNGw/bz9XYJIkRD1vSeUMM3BlgXlxe5yaw/0gdOZWwEh1DIjIY2xiGTMlQt&#10;OhMWfkBir/ajM5HXsZF2NEcOd71MlXqQznTEDa0Z8KXF6qs8OA2nUD/ebMr37u307JKtm3fTqk61&#10;vr6aN08gIs7x7xjO+IwOBTPt/YFsEL0GfiT+zrOXqBTEnsX98k6BLHL5H7/4AQAA//8DAFBLAQIt&#10;ABQABgAIAAAAIQC2gziS/gAAAOEBAAATAAAAAAAAAAAAAAAAAAAAAABbQ29udGVudF9UeXBlc10u&#10;eG1sUEsBAi0AFAAGAAgAAAAhADj9If/WAAAAlAEAAAsAAAAAAAAAAAAAAAAALwEAAF9yZWxzLy5y&#10;ZWxzUEsBAi0AFAAGAAgAAAAhALZg3fwpAgAA+gQAAA4AAAAAAAAAAAAAAAAALgIAAGRycy9lMm9E&#10;b2MueG1sUEsBAi0AFAAGAAgAAAAhAGbUH3ncAAAABgEAAA8AAAAAAAAAAAAAAAAAgwQAAGRycy9k&#10;b3ducmV2LnhtbFBLBQYAAAAABAAEAPMAAACMBQAAAAA=&#10;" fillcolor="#446766 [1605]" strokecolor="#679b9a [2405]" strokeweight="2pt">
              <v:path arrowok="t"/>
              <v:textbox>
                <w:txbxContent>
                  <w:p w:rsidR="007D09C6" w:rsidRDefault="007D09C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21C3D" w:rsidRPr="000E1704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E8AE3C" wp14:editId="5D71043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889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09C6" w:rsidRDefault="007D09C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4E8AE3C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XMJwIAAKkEAAAOAAAAZHJzL2Uyb0RvYy54bWysVEtu2zAQ3RfoHQjua8lGHdeC5SwSpJu0&#10;DZL0ADRFWUJJDkvSlnycnqUX63Bkq05jdFF0Q4jzeTPvDUer695otlc+tGBLPp3knCkroWrttuRf&#10;n+/efeAsRGErocGqkh9U4Nfrt29WnSvUDBrQlfIMQWwoOlfyJkZXZFmQjTIiTMApi84avBERr36b&#10;VV50iG50Nsvzq6wDXzkPUoWA1tvBydeEX9dKxi91HVRkuuTYW6TT07lJZ7ZeiWLrhWtaeWxD/EMX&#10;RrQWi45QtyIKtvPtKyjTSg8B6jiRYDKo61Yq4oBspvkfbJ4a4RRxQXGCG2UK/w9Wft4/eNZWOLsZ&#10;Z1YYnNEjqvbzh93uNLB5UqhzocDAJ/fgE8fg7kF+C+jIXnjSJRxj+tqbFIsMWU9yH0a5VR+ZROPV&#10;crlY4FAkupb5fD6lcWSiOCU7H+JHBYalj5J77ItEFvv7EFN5UZxCqC/QbXXXak2X9ILUjfZsL3D2&#10;Qkpl43tK1zvzCarBvpjn+aksPbqUQsjhHE3bhGkhoQ+Fk4XoD4yJezxoleK0fVQ1ioocZ1RxRD5v&#10;Zjq4GlGpwZxaudwLASbkGuuP2EeAS0SnaWwozzE+pSrahjE5/1tjQ/KYQZXBxjHZtBb8JQAdx8pD&#10;/EmkQZqkUuw3/fDgiGsybaA64CvscA1LHr7vhFec+ahvYNhaYWUDuLQyeuKVcnAfiOFxd9PCnd+p&#10;7u8/zPoXAAAA//8DAFBLAwQUAAYACAAAACEAa9Mh5NwAAAAFAQAADwAAAGRycy9kb3ducmV2Lnht&#10;bEyPQUvDQBCF74L/YRnBm90klSIxm1IFQXooJDX3bXaahGRnQ3bbxv56p170MrzhDe99k61nO4gz&#10;Tr5zpCBeRCCQamc6ahR87T+eXkD4oMnowREq+EYP6/z+LtOpcRcq8FyGRnAI+VQraEMYUyl93aLV&#10;fuFGJPaObrI68Do10kz6wuF2kEkUraTVHXFDq0d8b7Huy5NVsFtet/ue+k+zLKqq2F2r7VsZK/X4&#10;MG9eQQScw98x3PAZHXJmOrgTGS8GBfxI+J03L44SEAcWz8kKZJ7J//T5DwAAAP//AwBQSwECLQAU&#10;AAYACAAAACEAtoM4kv4AAADhAQAAEwAAAAAAAAAAAAAAAAAAAAAAW0NvbnRlbnRfVHlwZXNdLnht&#10;bFBLAQItABQABgAIAAAAIQA4/SH/1gAAAJQBAAALAAAAAAAAAAAAAAAAAC8BAABfcmVscy8ucmVs&#10;c1BLAQItABQABgAIAAAAIQAdLWXMJwIAAKkEAAAOAAAAAAAAAAAAAAAAAC4CAABkcnMvZTJvRG9j&#10;LnhtbFBLAQItABQABgAIAAAAIQBr0yHk3AAAAAUBAAAPAAAAAAAAAAAAAAAAAIEEAABkcnMvZG93&#10;bnJldi54bWxQSwUGAAAAAAQABADzAAAAigUAAAAA&#10;" fillcolor="#6c7d75 [2407]" stroked="f" strokeweight="2pt">
              <v:path arrowok="t"/>
              <v:textbox>
                <w:txbxContent>
                  <w:p w:rsidR="007D09C6" w:rsidRDefault="007D09C6"/>
                </w:txbxContent>
              </v:textbox>
              <w10:wrap anchorx="page" anchory="page"/>
            </v:rect>
          </w:pict>
        </mc:Fallback>
      </mc:AlternateContent>
    </w:r>
    <w:r w:rsidRPr="000E1704">
      <w:rPr>
        <w:rFonts w:ascii="Arial" w:hAnsi="Arial" w:cs="Arial"/>
        <w:sz w:val="24"/>
        <w:szCs w:val="24"/>
        <w:vertAlign w:val="superscript"/>
        <w:lang w:val="es-ES"/>
      </w:rPr>
      <w:t xml:space="preserve"> </w:t>
    </w:r>
    <w:r w:rsidRPr="000E1704">
      <w:rPr>
        <w:rFonts w:ascii="Arial" w:hAnsi="Arial" w:cs="Arial"/>
        <w:sz w:val="24"/>
        <w:szCs w:val="24"/>
        <w:lang w:val="es-ES"/>
      </w:rPr>
      <w:t>4171112013</w:t>
    </w:r>
  </w:p>
  <w:p w:rsidR="000E1704" w:rsidRPr="000E1704" w:rsidRDefault="000E1704">
    <w:pPr>
      <w:pStyle w:val="Encabezado"/>
      <w:rPr>
        <w:rFonts w:ascii="Arial" w:hAnsi="Arial" w:cs="Arial"/>
        <w:sz w:val="24"/>
        <w:szCs w:val="24"/>
      </w:rPr>
    </w:pPr>
    <w:r w:rsidRPr="000E1704">
      <w:rPr>
        <w:rFonts w:ascii="Arial" w:hAnsi="Arial" w:cs="Arial"/>
        <w:sz w:val="24"/>
        <w:szCs w:val="24"/>
      </w:rPr>
      <w:t>Teléfono Recados: 4511013226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04"/>
    <w:rsid w:val="000B79B4"/>
    <w:rsid w:val="000C5279"/>
    <w:rsid w:val="000E1704"/>
    <w:rsid w:val="002F6081"/>
    <w:rsid w:val="00365CFB"/>
    <w:rsid w:val="00443F4D"/>
    <w:rsid w:val="0062680F"/>
    <w:rsid w:val="0076305E"/>
    <w:rsid w:val="00783507"/>
    <w:rsid w:val="007D09C6"/>
    <w:rsid w:val="0098599A"/>
    <w:rsid w:val="00995291"/>
    <w:rsid w:val="00AF50F6"/>
    <w:rsid w:val="00B42645"/>
    <w:rsid w:val="00C21C3D"/>
    <w:rsid w:val="00C2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F73845-BFBE-478F-A098-26D99E1D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D116CED132476EB619A8DCFEF6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75B82-4F60-4898-BAD5-4FEF178959CD}"/>
      </w:docPartPr>
      <w:docPartBody>
        <w:p w:rsidR="004F6E65" w:rsidRDefault="00D2549F">
          <w:pPr>
            <w:pStyle w:val="2FD116CED132476EB619A8DCFEF673A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BEDC4DD583114B4D9149D129E107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14C4-4578-405E-AEF7-3EC8C2B89CE9}"/>
      </w:docPartPr>
      <w:docPartBody>
        <w:p w:rsidR="004F6E65" w:rsidRDefault="00D2549F">
          <w:pPr>
            <w:pStyle w:val="BEDC4DD583114B4D9149D129E107B5DD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9F"/>
    <w:rsid w:val="004F6E65"/>
    <w:rsid w:val="008B446E"/>
    <w:rsid w:val="00BD5EC1"/>
    <w:rsid w:val="00D2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2FD116CED132476EB619A8DCFEF673AA">
    <w:name w:val="2FD116CED132476EB619A8DCFEF673AA"/>
  </w:style>
  <w:style w:type="paragraph" w:customStyle="1" w:styleId="4DAEA35D36A24029AF3F8F4F8B917E75">
    <w:name w:val="4DAEA35D36A24029AF3F8F4F8B917E75"/>
  </w:style>
  <w:style w:type="paragraph" w:customStyle="1" w:styleId="F79E4CDBA37E4A8CBEAFD9B7674365A6">
    <w:name w:val="F79E4CDBA37E4A8CBEAFD9B7674365A6"/>
  </w:style>
  <w:style w:type="paragraph" w:customStyle="1" w:styleId="BEDC4DD583114B4D9149D129E107B5DD">
    <w:name w:val="BEDC4DD583114B4D9149D129E107B5DD"/>
  </w:style>
  <w:style w:type="paragraph" w:customStyle="1" w:styleId="8365A60CFBDB4CE097A4439EC502D12E">
    <w:name w:val="8365A60CFBDB4CE097A4439EC502D12E"/>
  </w:style>
  <w:style w:type="paragraph" w:customStyle="1" w:styleId="6A070AE2A02B4F829C314C7CDE8A7179">
    <w:name w:val="6A070AE2A02B4F829C314C7CDE8A7179"/>
  </w:style>
  <w:style w:type="paragraph" w:customStyle="1" w:styleId="A9FBB5CE2E7941478AF96F71FB209DB9">
    <w:name w:val="A9FBB5CE2E7941478AF96F71FB209DB9"/>
  </w:style>
  <w:style w:type="paragraph" w:customStyle="1" w:styleId="AB733D2318CD487C8DCE99E73E3E046D">
    <w:name w:val="AB733D2318CD487C8DCE99E73E3E046D"/>
  </w:style>
  <w:style w:type="paragraph" w:customStyle="1" w:styleId="FFE88B7B9F454504A27538D357D557D5">
    <w:name w:val="FFE88B7B9F454504A27538D357D557D5"/>
  </w:style>
  <w:style w:type="paragraph" w:customStyle="1" w:styleId="4C32E9D69F1346E1B44658326E6115D7">
    <w:name w:val="4C32E9D69F1346E1B44658326E6115D7"/>
  </w:style>
  <w:style w:type="paragraph" w:customStyle="1" w:styleId="054F7A765C854CEF89D3DBBB299CCF93">
    <w:name w:val="054F7A765C854CEF89D3DBBB299CCF93"/>
  </w:style>
  <w:style w:type="paragraph" w:customStyle="1" w:styleId="66D0D632E46F492D8B5CBB116355F895">
    <w:name w:val="66D0D632E46F492D8B5CBB116355F895"/>
  </w:style>
  <w:style w:type="paragraph" w:customStyle="1" w:styleId="D44141615C4F420D9F474C2A03884E8D">
    <w:name w:val="D44141615C4F420D9F474C2A03884E8D"/>
  </w:style>
  <w:style w:type="paragraph" w:customStyle="1" w:styleId="7C8AAF14D69149959D636AC2093548F1">
    <w:name w:val="7C8AAF14D69149959D636AC2093548F1"/>
  </w:style>
  <w:style w:type="paragraph" w:customStyle="1" w:styleId="8423CC0C8F174E21A858CC806196EF83">
    <w:name w:val="8423CC0C8F174E21A858CC806196EF83"/>
  </w:style>
  <w:style w:type="paragraph" w:customStyle="1" w:styleId="5A28B8CA2E7D4B65B76CD499E85B12B4">
    <w:name w:val="5A28B8CA2E7D4B65B76CD499E85B12B4"/>
  </w:style>
  <w:style w:type="paragraph" w:customStyle="1" w:styleId="F5A96DCCD2E5436DA011C5EF69FA1FCF">
    <w:name w:val="F5A96DCCD2E5436DA011C5EF69FA1FCF"/>
  </w:style>
  <w:style w:type="paragraph" w:customStyle="1" w:styleId="AC02C68797C345A0AB8F1C1935525784">
    <w:name w:val="AC02C68797C345A0AB8F1C1935525784"/>
  </w:style>
  <w:style w:type="paragraph" w:customStyle="1" w:styleId="011FA1FCC98C484DB7EC638B14973427">
    <w:name w:val="011FA1FCC98C484DB7EC638B14973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santoslsc031996@gmail.com</CompanyPhone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EB7D810-BFCD-460B-BB7E-9045A5AD7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95</TotalTime>
  <Pages>3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8</cp:revision>
  <dcterms:created xsi:type="dcterms:W3CDTF">2016-10-16T00:57:00Z</dcterms:created>
  <dcterms:modified xsi:type="dcterms:W3CDTF">2017-06-01T14:49:00Z</dcterms:modified>
</cp:coreProperties>
</file>