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6F" w:rsidRDefault="0022476F" w:rsidP="008E501C">
      <w:pPr>
        <w:pStyle w:val="Informacindecontacto"/>
      </w:pPr>
      <w:r>
        <w:rPr>
          <w:noProof/>
          <w:lang w:val="es-MX" w:eastAsia="es-MX"/>
        </w:rPr>
        <w:drawing>
          <wp:inline distT="0" distB="0" distL="0" distR="0" wp14:anchorId="1074B4CC" wp14:editId="6848BBF1">
            <wp:extent cx="962025" cy="1114425"/>
            <wp:effectExtent l="0" t="0" r="9525" b="9525"/>
            <wp:docPr id="1" name="Imagen 1" descr="C:\Users\luckart\AppData\Local\Microsoft\Windows\INetCacheContent.Word\11015109_781702401916034_35877183794218524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art\AppData\Local\Microsoft\Windows\INetCacheContent.Word\11015109_781702401916034_3587718379421852497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6F" w:rsidRDefault="0022476F">
      <w:pPr>
        <w:pStyle w:val="Informacindecontacto"/>
      </w:pPr>
      <w:r>
        <w:t>17 de octubre de 1995</w:t>
      </w:r>
    </w:p>
    <w:p w:rsidR="00E563F6" w:rsidRDefault="008C027A">
      <w:pPr>
        <w:pStyle w:val="Informacindecontacto"/>
      </w:pPr>
      <w:r>
        <w:t>Primera privada de leona vicario</w:t>
      </w:r>
    </w:p>
    <w:p w:rsidR="00E563F6" w:rsidRDefault="008C027A">
      <w:pPr>
        <w:pStyle w:val="Informacindecontacto"/>
      </w:pPr>
      <w:r>
        <w:t>Acámbaro,38600</w:t>
      </w:r>
    </w:p>
    <w:p w:rsidR="00E563F6" w:rsidRDefault="008C027A">
      <w:pPr>
        <w:pStyle w:val="Informacindecontacto"/>
      </w:pPr>
      <w:r>
        <w:t>4171101111</w:t>
      </w:r>
      <w:r w:rsidR="00B422FD">
        <w:rPr>
          <w:lang w:bidi="es-ES"/>
        </w:rPr>
        <w:t xml:space="preserve"> | </w:t>
      </w:r>
    </w:p>
    <w:p w:rsidR="00E563F6" w:rsidRDefault="008C027A">
      <w:pPr>
        <w:pStyle w:val="Informacindecontacto"/>
        <w:rPr>
          <w:rStyle w:val="nfasis"/>
        </w:rPr>
      </w:pPr>
      <w:r>
        <w:rPr>
          <w:rStyle w:val="nfasis"/>
        </w:rPr>
        <w:t>Emmanueltk13@gmail.com</w:t>
      </w:r>
    </w:p>
    <w:sdt>
      <w:sdtPr>
        <w:alias w:val="Su nombre"/>
        <w:tag w:val=""/>
        <w:id w:val="-574512284"/>
        <w:placeholder>
          <w:docPart w:val="269FC190729C441AB6F8B9C3A1E955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563F6" w:rsidRDefault="008C027A">
          <w:pPr>
            <w:pStyle w:val="Nombre"/>
          </w:pPr>
          <w:r>
            <w:rPr>
              <w:lang w:val="es-MX"/>
            </w:rPr>
            <w:t>Emmanuel Vega González</w:t>
          </w:r>
        </w:p>
      </w:sdtContent>
    </w:sdt>
    <w:tbl>
      <w:tblPr>
        <w:tblStyle w:val="Tabladecurrculo"/>
        <w:tblW w:w="5000" w:type="pct"/>
        <w:tblLook w:val="04A0" w:firstRow="1" w:lastRow="0" w:firstColumn="1" w:lastColumn="0" w:noHBand="0" w:noVBand="1"/>
        <w:tblCaption w:val="Texto de currículo"/>
        <w:tblDescription w:val="Currículo"/>
      </w:tblPr>
      <w:tblGrid>
        <w:gridCol w:w="1757"/>
        <w:gridCol w:w="446"/>
        <w:gridCol w:w="7543"/>
      </w:tblGrid>
      <w:tr w:rsidR="00E563F6">
        <w:tc>
          <w:tcPr>
            <w:tcW w:w="1778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Objetivo</w:t>
            </w:r>
          </w:p>
        </w:tc>
        <w:tc>
          <w:tcPr>
            <w:tcW w:w="472" w:type="dxa"/>
          </w:tcPr>
          <w:p w:rsidR="00E563F6" w:rsidRDefault="00E563F6"/>
        </w:tc>
        <w:tc>
          <w:tcPr>
            <w:tcW w:w="7830" w:type="dxa"/>
          </w:tcPr>
          <w:p w:rsidR="0022476F" w:rsidRPr="0022476F" w:rsidRDefault="0022476F" w:rsidP="0022476F">
            <w:pPr>
              <w:ind w:left="360"/>
              <w:rPr>
                <w:lang w:val="es-MX"/>
              </w:rPr>
            </w:pPr>
            <w:r w:rsidRPr="0022476F">
              <w:rPr>
                <w:lang w:val="es-MX"/>
              </w:rPr>
              <w:t>Formar parte de un equipo de trabajo y consolidarme profesionalmente en una empresa donde los </w:t>
            </w:r>
            <w:r w:rsidRPr="0022476F">
              <w:rPr>
                <w:bCs/>
                <w:lang w:val="es-MX"/>
              </w:rPr>
              <w:t>logros personales</w:t>
            </w:r>
            <w:r w:rsidRPr="0022476F">
              <w:rPr>
                <w:lang w:val="es-MX"/>
              </w:rPr>
              <w:t> y el desempeño sean reconocidos, además de permitir oportunidades de desarrollo personal y profesional.</w:t>
            </w:r>
          </w:p>
          <w:p w:rsidR="0022476F" w:rsidRPr="0022476F" w:rsidRDefault="0022476F" w:rsidP="0022476F">
            <w:pPr>
              <w:ind w:left="360"/>
              <w:rPr>
                <w:lang w:val="es-MX"/>
              </w:rPr>
            </w:pPr>
            <w:r w:rsidRPr="0022476F">
              <w:rPr>
                <w:lang w:val="es-MX"/>
              </w:rPr>
              <w:t>Obtener un puesto en la empresa, para contribuir con mi </w:t>
            </w:r>
            <w:r w:rsidRPr="0022476F">
              <w:rPr>
                <w:bCs/>
                <w:lang w:val="es-MX"/>
              </w:rPr>
              <w:t>experiencia en prácticas</w:t>
            </w:r>
            <w:r w:rsidRPr="0022476F">
              <w:rPr>
                <w:b/>
                <w:bCs/>
                <w:lang w:val="es-MX"/>
              </w:rPr>
              <w:t> </w:t>
            </w:r>
            <w:r w:rsidRPr="0022476F">
              <w:rPr>
                <w:lang w:val="es-MX"/>
              </w:rPr>
              <w:t>y habilidad en el logro de las metas generales de la empresa y las responsabilidades a mi cargo, con la oportunidad de continuar desarrollándome.</w:t>
            </w:r>
          </w:p>
          <w:p w:rsidR="0022476F" w:rsidRPr="0022476F" w:rsidRDefault="0022476F" w:rsidP="0022476F">
            <w:pPr>
              <w:ind w:left="360"/>
              <w:rPr>
                <w:lang w:val="es-MX"/>
              </w:rPr>
            </w:pPr>
            <w:r w:rsidRPr="0022476F">
              <w:rPr>
                <w:lang w:val="es-MX"/>
              </w:rPr>
              <w:t>Establecerme y consolidarme en una empresa que me otorgue estabilidad laboral, aplicar mis experiencias y conocimientos en las distintas áreas de la empresa, y desarrollarme profesionalmente para el buen desempeño de las funciones asignadas.</w:t>
            </w:r>
          </w:p>
          <w:p w:rsidR="0022476F" w:rsidRPr="0022476F" w:rsidRDefault="0022476F" w:rsidP="0022476F">
            <w:pPr>
              <w:ind w:left="360"/>
              <w:rPr>
                <w:lang w:val="es-MX"/>
              </w:rPr>
            </w:pPr>
            <w:r w:rsidRPr="0022476F">
              <w:rPr>
                <w:lang w:val="es-MX"/>
              </w:rPr>
              <w:t>Encontrar una empresa que me permita aplicar los conocimientos adquiridos en los años de estudio, así como mi capacidad de planificación, </w:t>
            </w:r>
            <w:r w:rsidRPr="0022476F">
              <w:rPr>
                <w:bCs/>
                <w:lang w:val="es-MX"/>
              </w:rPr>
              <w:t>organización</w:t>
            </w:r>
            <w:r w:rsidRPr="0022476F">
              <w:rPr>
                <w:lang w:val="es-MX"/>
              </w:rPr>
              <w:t> y dirección del funcionamiento de una empresa en compañías y afines.</w:t>
            </w:r>
          </w:p>
          <w:p w:rsidR="0022476F" w:rsidRPr="0022476F" w:rsidRDefault="0022476F" w:rsidP="0022476F">
            <w:pPr>
              <w:ind w:left="360"/>
              <w:rPr>
                <w:lang w:val="es-MX"/>
              </w:rPr>
            </w:pPr>
            <w:r w:rsidRPr="0022476F">
              <w:rPr>
                <w:lang w:val="es-MX"/>
              </w:rPr>
              <w:t>Superarme en todos los aspectos de mi vida, brindando lo mejor de mí cada día, tanto en el aspecto laboral como en el aspecto personal.</w:t>
            </w:r>
          </w:p>
          <w:p w:rsidR="00E563F6" w:rsidRPr="0022476F" w:rsidRDefault="0022476F" w:rsidP="0022476F">
            <w:pPr>
              <w:ind w:left="360"/>
              <w:rPr>
                <w:lang w:val="es-MX"/>
              </w:rPr>
            </w:pPr>
            <w:r w:rsidRPr="0022476F">
              <w:rPr>
                <w:lang w:val="es-MX"/>
              </w:rPr>
              <w:t>Formar parte de una empresa en la que pueda</w:t>
            </w:r>
            <w:r w:rsidRPr="0022476F">
              <w:rPr>
                <w:b/>
                <w:bCs/>
                <w:lang w:val="es-MX"/>
              </w:rPr>
              <w:t> </w:t>
            </w:r>
            <w:r w:rsidRPr="0022476F">
              <w:rPr>
                <w:bCs/>
                <w:lang w:val="es-MX"/>
              </w:rPr>
              <w:t>poner en práctica todos mis conocimientos</w:t>
            </w:r>
            <w:r w:rsidRPr="0022476F">
              <w:rPr>
                <w:lang w:val="es-MX"/>
              </w:rPr>
              <w:t>, que me brinde la oportunidad de alcanzar todas mis metas trazadas, y que me ofrezca la oportunidad de crecer en el área laboral, personal e intelectual</w:t>
            </w:r>
            <w:r>
              <w:rPr>
                <w:lang w:val="es-MX"/>
              </w:rPr>
              <w:t>.</w:t>
            </w:r>
          </w:p>
        </w:tc>
      </w:tr>
      <w:tr w:rsidR="00E563F6">
        <w:tc>
          <w:tcPr>
            <w:tcW w:w="1778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Logros profesionales</w:t>
            </w:r>
          </w:p>
        </w:tc>
        <w:tc>
          <w:tcPr>
            <w:tcW w:w="472" w:type="dxa"/>
          </w:tcPr>
          <w:p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56ACD331245A481DB3D834EBA64A9A02"/>
                  </w:placeholder>
                  <w15:repeatingSectionItem/>
                </w:sdtPr>
                <w:sdtEndPr/>
                <w:sdtContent>
                  <w:p w:rsidR="00E563F6" w:rsidRDefault="00EC6F67">
                    <w:pPr>
                      <w:pStyle w:val="Ttulo2"/>
                    </w:pPr>
                    <w:r>
                      <w:t>Educativo</w:t>
                    </w:r>
                  </w:p>
                  <w:p w:rsidR="00E563F6" w:rsidRDefault="00EC6F67">
                    <w:pPr>
                      <w:pStyle w:val="Textodecurrculo"/>
                    </w:pPr>
                    <w:r>
                      <w:t>Creación de una herramienta didáctica para la escuela Primaria Ignacio Zaragoza.</w:t>
                    </w:r>
                  </w:p>
                  <w:p w:rsidR="00E563F6" w:rsidRDefault="00EC6F67">
                    <w:pPr>
                      <w:pStyle w:val="Textodecurrculo"/>
                    </w:pPr>
                    <w:r>
                      <w:t>Creación de sitios web funcionales de sistema de ventas en la universidad UTL campus UAS.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56ACD331245A481DB3D834EBA64A9A02"/>
                  </w:placeholder>
                  <w15:repeatingSectionItem/>
                </w:sdtPr>
                <w:sdtEndPr/>
                <w:sdtContent>
                  <w:p w:rsidR="00E563F6" w:rsidRDefault="00EC6F67">
                    <w:pPr>
                      <w:pStyle w:val="Ttulo2"/>
                    </w:pPr>
                    <w:r>
                      <w:t>LAboral</w:t>
                    </w:r>
                  </w:p>
                  <w:p w:rsidR="00E563F6" w:rsidRDefault="00EC6F67">
                    <w:pPr>
                      <w:pStyle w:val="Textodecurrculo"/>
                    </w:pPr>
                    <w:r>
                      <w:t>Creación de varios Logotipos para empresas en el área comercial de Celaya.</w:t>
                    </w:r>
                  </w:p>
                  <w:p w:rsidR="00715CA7" w:rsidRDefault="00EC6F67" w:rsidP="00EC6F67">
                    <w:pPr>
                      <w:pStyle w:val="Textodecurrculo"/>
                    </w:pPr>
                    <w:r>
                      <w:t>Creación de publicidad y logotipos para pequeñas empresas en la cuidad de Acámbaro.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78859063"/>
                  <w:placeholder>
                    <w:docPart w:val="B36A8E63C85B4136971B2492AD361CD6"/>
                  </w:placeholder>
                  <w15:repeatingSectionItem/>
                </w:sdtPr>
                <w:sdtContent>
                  <w:p w:rsidR="00715CA7" w:rsidRDefault="00715CA7">
                    <w:pPr>
                      <w:pStyle w:val="Ttulo2"/>
                    </w:pPr>
                    <w:r>
                      <w:t>LAboral</w:t>
                    </w:r>
                  </w:p>
                  <w:p w:rsidR="00E563F6" w:rsidRDefault="00715CA7" w:rsidP="00EC6F67">
                    <w:pPr>
                      <w:pStyle w:val="Textodecurrculo"/>
                    </w:pPr>
                    <w:r>
                      <w:t>Administrar la información de consultas</w:t>
                    </w:r>
                    <w:r w:rsidR="00BB1E99">
                      <w:t xml:space="preserve"> y pagos</w:t>
                    </w:r>
                    <w:r>
                      <w:t xml:space="preserve"> en una clínica dental en la ciudad de Acámbaro.</w:t>
                    </w:r>
                  </w:p>
                </w:sdtContent>
              </w:sdt>
            </w:sdtContent>
          </w:sdt>
        </w:tc>
      </w:tr>
      <w:tr w:rsidR="00E563F6">
        <w:tc>
          <w:tcPr>
            <w:tcW w:w="1778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lastRenderedPageBreak/>
              <w:t>Aptitudes</w:t>
            </w:r>
          </w:p>
        </w:tc>
        <w:tc>
          <w:tcPr>
            <w:tcW w:w="472" w:type="dxa"/>
          </w:tcPr>
          <w:p w:rsidR="00E563F6" w:rsidRDefault="00E563F6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Content>
              <w:sdt>
                <w:sdtPr>
                  <w:id w:val="-2006429974"/>
                  <w:placeholder>
                    <w:docPart w:val="C3AEC0952AA3423EB7DE063685C80060"/>
                  </w:placeholder>
                  <w15:repeatingSectionItem/>
                </w:sdtPr>
                <w:sdtEndPr/>
                <w:sdtContent>
                  <w:p w:rsidR="00E563F6" w:rsidRPr="008E501C" w:rsidRDefault="008E501C" w:rsidP="008E501C">
                    <w:r w:rsidRPr="008E501C">
                      <w:t>Capacidad de comunicación, relación social, amabilidad</w:t>
                    </w:r>
                  </w:p>
                </w:sdtContent>
              </w:sdt>
              <w:sdt>
                <w:sdtPr>
                  <w:id w:val="664589972"/>
                  <w:placeholder>
                    <w:docPart w:val="C3AEC0952AA3423EB7DE063685C80060"/>
                  </w:placeholder>
                  <w15:repeatingSectionItem/>
                </w:sdtPr>
                <w:sdtEndPr/>
                <w:sdtContent>
                  <w:p w:rsidR="00E563F6" w:rsidRPr="008E501C" w:rsidRDefault="008E501C" w:rsidP="008E501C">
                    <w:r w:rsidRPr="008E501C">
                      <w:t>Capacidad de negociación y persuasión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sz w:val="22"/>
                    <w:szCs w:val="22"/>
                  </w:rPr>
                  <w:id w:val="1641603760"/>
                  <w:placeholder>
                    <w:docPart w:val="C3AEC0952AA3423EB7DE063685C80060"/>
                  </w:placeholder>
                  <w15:repeatingSectionItem/>
                </w:sdtPr>
                <w:sdtEndPr>
                  <w:rPr>
                    <w:rFonts w:asciiTheme="minorHAnsi" w:hAnsiTheme="minorHAnsi" w:cstheme="minorBidi"/>
                    <w:sz w:val="20"/>
                    <w:szCs w:val="20"/>
                  </w:rPr>
                </w:sdtEndPr>
                <w:sdtContent>
                  <w:p w:rsidR="00E563F6" w:rsidRPr="008E501C" w:rsidRDefault="008E501C">
                    <w:pPr>
                      <w:pStyle w:val="Textodecurrculo"/>
                    </w:pPr>
                    <w:r w:rsidRPr="008E501C">
                      <w:t>Capacidad de observación</w:t>
                    </w:r>
                  </w:p>
                </w:sdtContent>
              </w:sdt>
              <w:sdt>
                <w:sdtPr>
                  <w:id w:val="-1035966732"/>
                  <w:placeholder>
                    <w:docPart w:val="0C92BC9EADC34389A13F0C8DE893C428"/>
                  </w:placeholder>
                  <w15:repeatingSectionItem/>
                </w:sdtPr>
                <w:sdtEndPr/>
                <w:sdtContent>
                  <w:p w:rsidR="008E501C" w:rsidRPr="008E501C" w:rsidRDefault="008E501C" w:rsidP="008E501C">
                    <w:r w:rsidRPr="008E501C">
                      <w:t>Capacidad de organización, rigurosidad y disciplina</w:t>
                    </w:r>
                  </w:p>
                </w:sdtContent>
              </w:sdt>
              <w:sdt>
                <w:sdtPr>
                  <w:id w:val="969394295"/>
                  <w:placeholder>
                    <w:docPart w:val="C3AEC0952AA3423EB7DE063685C80060"/>
                  </w:placeholder>
                  <w15:repeatingSectionItem/>
                </w:sdtPr>
                <w:sdtEndPr/>
                <w:sdtContent>
                  <w:p w:rsidR="008E501C" w:rsidRDefault="008E501C" w:rsidP="008E501C">
                    <w:r w:rsidRPr="008E501C">
                      <w:t xml:space="preserve">Creatividad, dotes artísticas, </w:t>
                    </w:r>
                    <w:r w:rsidRPr="008E501C">
                      <w:rPr>
                        <w:shd w:val="clear" w:color="auto" w:fill="FFFFFF"/>
                      </w:rPr>
                      <w:t>imaginación</w:t>
                    </w:r>
                  </w:p>
                </w:sdtContent>
              </w:sdt>
              <w:sdt>
                <w:sdtPr>
                  <w:id w:val="-1736778327"/>
                  <w:placeholder>
                    <w:docPart w:val="D70484F062D7416B8763566186C72A26"/>
                  </w:placeholder>
                  <w15:repeatingSectionItem/>
                </w:sdtPr>
                <w:sdtEndPr/>
                <w:sdtContent>
                  <w:p w:rsidR="008E501C" w:rsidRDefault="008E501C" w:rsidP="008E501C">
                    <w:r w:rsidRPr="008E501C">
                      <w:t>Capacidad para trabajar en equipo, cooperación</w:t>
                    </w:r>
                  </w:p>
                </w:sdtContent>
              </w:sdt>
              <w:sdt>
                <w:sdtPr>
                  <w:id w:val="1189648363"/>
                  <w:placeholder>
                    <w:docPart w:val="278FFA57E55F47B0B4900935627A5E22"/>
                  </w:placeholder>
                  <w15:repeatingSectionItem/>
                </w:sdtPr>
                <w:sdtEndPr/>
                <w:sdtContent>
                  <w:p w:rsidR="008E501C" w:rsidRPr="008E501C" w:rsidRDefault="008E501C" w:rsidP="008E501C">
                    <w:r w:rsidRPr="008E501C">
                      <w:t>Perseverancia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id w:val="1603993498"/>
                  <w:placeholder>
                    <w:docPart w:val="A4B1FCE3EF4147349D3E935A530F1DB0"/>
                  </w:placeholder>
                  <w15:repeatingSectionItem/>
                </w:sdtPr>
                <w:sdtEndPr/>
                <w:sdtContent>
                  <w:p w:rsidR="0083440F" w:rsidRDefault="008E501C" w:rsidP="008E501C">
                    <w:r w:rsidRPr="008E501C">
                      <w:t>Honestidad, integridad, respeto a las normas</w:t>
                    </w:r>
                  </w:p>
                </w:sdtContent>
              </w:sdt>
              <w:sdt>
                <w:sdtPr>
                  <w:id w:val="-687685612"/>
                  <w:placeholder>
                    <w:docPart w:val="0F9746B0BE7740D5AC12A50AF5CA721E"/>
                  </w:placeholder>
                  <w15:repeatingSectionItem/>
                </w:sdtPr>
                <w:sdtContent>
                  <w:p w:rsidR="00344ECE" w:rsidRDefault="0083440F" w:rsidP="008E501C">
                    <w:r>
                      <w:t>Capacidad de recolección de datos y su organización</w:t>
                    </w:r>
                  </w:p>
                </w:sdtContent>
              </w:sdt>
              <w:sdt>
                <w:sdtPr>
                  <w:id w:val="1555049964"/>
                  <w:placeholder>
                    <w:docPart w:val="C25A807E0FF04C878F4EC55DFB019DB3"/>
                  </w:placeholder>
                  <w15:repeatingSectionItem/>
                </w:sdtPr>
                <w:sdtContent>
                  <w:p w:rsidR="00344ECE" w:rsidRDefault="00344ECE" w:rsidP="008E501C">
                    <w:r w:rsidRPr="00344ECE">
                      <w:t>Capacidad de abstracción y modelado</w:t>
                    </w:r>
                  </w:p>
                </w:sdtContent>
              </w:sdt>
              <w:sdt>
                <w:sdtPr>
                  <w:id w:val="736902792"/>
                  <w:placeholder>
                    <w:docPart w:val="238C104756A04D8EBA6FBA696CEDC2D9"/>
                  </w:placeholder>
                  <w15:repeatingSectionItem/>
                </w:sdtPr>
                <w:sdtContent>
                  <w:p w:rsidR="00344ECE" w:rsidRDefault="00344ECE" w:rsidP="008E501C">
                    <w:r w:rsidRPr="00344ECE">
                      <w:t>Pensamiento crítico</w:t>
                    </w:r>
                  </w:p>
                </w:sdtContent>
              </w:sdt>
              <w:sdt>
                <w:sdtPr>
                  <w:id w:val="1292238553"/>
                  <w:placeholder>
                    <w:docPart w:val="A32F7298695949579AD4705386216574"/>
                  </w:placeholder>
                  <w15:repeatingSectionItem/>
                </w:sdtPr>
                <w:sdtContent>
                  <w:p w:rsidR="00344ECE" w:rsidRDefault="00344ECE" w:rsidP="008E501C">
                    <w:r w:rsidRPr="00344ECE">
                      <w:t>Aptitudes para el trabajo en equip</w:t>
                    </w:r>
                    <w:r>
                      <w:t>o</w:t>
                    </w:r>
                  </w:p>
                </w:sdtContent>
              </w:sdt>
              <w:sdt>
                <w:sdtPr>
                  <w:id w:val="1820224397"/>
                  <w:placeholder>
                    <w:docPart w:val="A064316C2B5649D0BA924611D2106A52"/>
                  </w:placeholder>
                  <w15:repeatingSectionItem/>
                </w:sdtPr>
                <w:sdtContent>
                  <w:p w:rsidR="00E563F6" w:rsidRDefault="00344ECE" w:rsidP="008E501C">
                    <w:r w:rsidRPr="00344ECE">
                      <w:t>Pragmatismo</w:t>
                    </w:r>
                  </w:p>
                </w:sdtContent>
              </w:sdt>
            </w:sdtContent>
          </w:sdt>
        </w:tc>
      </w:tr>
      <w:tr w:rsidR="00E563F6">
        <w:tc>
          <w:tcPr>
            <w:tcW w:w="1778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Historial de trabajo</w:t>
            </w:r>
          </w:p>
        </w:tc>
        <w:tc>
          <w:tcPr>
            <w:tcW w:w="472" w:type="dxa"/>
          </w:tcPr>
          <w:p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C4627770FAD74113AF64D9108C293986"/>
                  </w:placeholder>
                  <w15:repeatingSectionItem/>
                </w:sdtPr>
                <w:sdtEndPr/>
                <w:sdtContent>
                  <w:p w:rsidR="00E563F6" w:rsidRDefault="00564CED">
                    <w:pPr>
                      <w:pStyle w:val="Ttulo2"/>
                    </w:pPr>
                    <w:r>
                      <w:t>DISEÑADOR, WOLF´s DISIGNER, CELAYA, GUANAJUATO.</w:t>
                    </w:r>
                  </w:p>
                  <w:p w:rsidR="00E563F6" w:rsidRDefault="00564CED">
                    <w:pPr>
                      <w:pStyle w:val="Textodecurrculo"/>
                    </w:pPr>
                    <w:r>
                      <w:t>Enero 2015 - mayo 2015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C4627770FAD74113AF64D9108C293986"/>
                  </w:placeholder>
                  <w15:repeatingSectionItem/>
                </w:sdtPr>
                <w:sdtEndPr/>
                <w:sdtContent>
                  <w:p w:rsidR="00E563F6" w:rsidRDefault="00564CED">
                    <w:pPr>
                      <w:pStyle w:val="Ttulo2"/>
                    </w:pPr>
                    <w:r>
                      <w:t>encargado, digitec, acámbaro, guanajuato</w:t>
                    </w:r>
                  </w:p>
                  <w:p w:rsidR="00564CED" w:rsidRDefault="00564CED">
                    <w:pPr>
                      <w:pStyle w:val="Textodecurrculo"/>
                    </w:pPr>
                    <w:r>
                      <w:t>Mayo 2015 – octubre 2015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38152430"/>
                  <w:placeholder>
                    <w:docPart w:val="8AAC92AFA6B54A5A94642AEB0A0A4C55"/>
                  </w:placeholder>
                  <w15:repeatingSectionItem/>
                </w:sdtPr>
                <w:sdtEndPr/>
                <w:sdtContent>
                  <w:p w:rsidR="00564CED" w:rsidRDefault="00564CED" w:rsidP="00564CED">
                    <w:pPr>
                      <w:pStyle w:val="Ttulo2"/>
                    </w:pPr>
                    <w:r>
                      <w:t>Promotor, coppel, acámbaro, guanajuato.</w:t>
                    </w:r>
                  </w:p>
                  <w:p w:rsidR="00715CA7" w:rsidRDefault="00564CED">
                    <w:pPr>
                      <w:pStyle w:val="Textodecurrculo"/>
                    </w:pPr>
                    <w:r>
                      <w:t>Octubre 2015 – noviembre 2015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318192110"/>
                  <w:placeholder>
                    <w:docPart w:val="0C8474CC6BBD4E909B5ADF7180EFC681"/>
                  </w:placeholder>
                  <w15:repeatingSectionItem/>
                </w:sdtPr>
                <w:sdtContent>
                  <w:p w:rsidR="00715CA7" w:rsidRDefault="00715CA7" w:rsidP="00564CED">
                    <w:pPr>
                      <w:pStyle w:val="Ttulo2"/>
                    </w:pPr>
                    <w:r>
                      <w:t xml:space="preserve">Administrador, </w:t>
                    </w:r>
                    <w:r w:rsidR="00AA2F4F">
                      <w:t>DentalClean</w:t>
                    </w:r>
                    <w:r>
                      <w:t>, acámbaro, guanajuato.</w:t>
                    </w:r>
                  </w:p>
                  <w:p w:rsidR="00E563F6" w:rsidRDefault="00AA2F4F">
                    <w:pPr>
                      <w:pStyle w:val="Textodecurrculo"/>
                    </w:pPr>
                    <w:r>
                      <w:t>Octubre 2016 – Enero 2017</w:t>
                    </w:r>
                  </w:p>
                </w:sdtContent>
              </w:sdt>
            </w:sdtContent>
          </w:sdt>
        </w:tc>
      </w:tr>
      <w:tr w:rsidR="00E563F6">
        <w:tc>
          <w:tcPr>
            <w:tcW w:w="1778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Educación</w:t>
            </w:r>
          </w:p>
        </w:tc>
        <w:tc>
          <w:tcPr>
            <w:tcW w:w="472" w:type="dxa"/>
          </w:tcPr>
          <w:p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C4627770FAD74113AF64D9108C293986"/>
                  </w:placeholder>
                  <w15:repeatingSectionItem/>
                </w:sdtPr>
                <w:sdtEndPr/>
                <w:sdtContent>
                  <w:p w:rsidR="00E563F6" w:rsidRDefault="001F0F73">
                    <w:pPr>
                      <w:pStyle w:val="Ttulo2"/>
                    </w:pPr>
                    <w:r>
                      <w:t>Tecnico superior universitario, Universidad Tecnóligica de león campus acámbaro, carretera acámbaro taranda,2013-2016</w:t>
                    </w:r>
                  </w:p>
                  <w:p w:rsidR="001F0F73" w:rsidRDefault="001F0F73" w:rsidP="00460CBB">
                    <w:r>
                      <w:t xml:space="preserve">Certificado y célula profesional en trámite. 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69707442"/>
                  <w:placeholder>
                    <w:docPart w:val="B0B59CB3270B4A31BA7F07E9DFFC6137"/>
                  </w:placeholder>
                  <w15:repeatingSectionItem/>
                </w:sdtPr>
                <w:sdtEndPr/>
                <w:sdtContent>
                  <w:p w:rsidR="001F0F73" w:rsidRDefault="00460CBB" w:rsidP="001F0F73">
                    <w:pPr>
                      <w:pStyle w:val="Ttulo2"/>
                    </w:pPr>
                    <w:r w:rsidRPr="00460CBB">
                      <w:rPr>
                        <w:color w:val="auto"/>
                      </w:rPr>
                      <w:t>Físico Matemático, Centro de Estudio de Acámbaro, Zaragoza #201 2011 - 2013</w:t>
                    </w:r>
                  </w:p>
                  <w:p w:rsidR="00E563F6" w:rsidRDefault="00460CBB" w:rsidP="001F0F73">
                    <w:r>
                      <w:t>Certificado de Preparatoria.</w:t>
                    </w:r>
                  </w:p>
                </w:sdtContent>
              </w:sdt>
            </w:sdtContent>
          </w:sdt>
        </w:tc>
      </w:tr>
      <w:tr w:rsidR="00E563F6">
        <w:tc>
          <w:tcPr>
            <w:tcW w:w="1778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Referencias</w:t>
            </w:r>
          </w:p>
        </w:tc>
        <w:tc>
          <w:tcPr>
            <w:tcW w:w="472" w:type="dxa"/>
          </w:tcPr>
          <w:p w:rsidR="00E563F6" w:rsidRDefault="00E563F6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C4627770FAD74113AF64D9108C293986"/>
                  </w:placeholder>
                  <w15:color w:val="C0C0C0"/>
                  <w15:repeatingSectionItem/>
                </w:sdtPr>
                <w:sdtEndPr/>
                <w:sdtContent>
                  <w:p w:rsidR="00E563F6" w:rsidRDefault="00460CBB">
                    <w:pPr>
                      <w:pStyle w:val="Ttulo2"/>
                    </w:pPr>
                    <w:r>
                      <w:t>Juan Antonio Bautista hernández</w:t>
                    </w:r>
                  </w:p>
                  <w:p w:rsidR="00E563F6" w:rsidRDefault="00460CBB">
                    <w:pPr>
                      <w:pStyle w:val="Textodecurrculo"/>
                    </w:pPr>
                    <w:r>
                      <w:t>Asistente de seguridad, Hospital general Acámbaro Guanajuato.</w:t>
                    </w:r>
                  </w:p>
                  <w:p w:rsidR="00460CBB" w:rsidRDefault="00460CBB">
                    <w:r>
                      <w:t>Rio Bravo # 19 colonia Loma Bonita</w:t>
                    </w:r>
                  </w:p>
                  <w:p w:rsidR="00E563F6" w:rsidRDefault="00460CBB">
                    <w:r>
                      <w:t xml:space="preserve">Teléfono 1601499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C4627770FAD74113AF64D9108C293986"/>
                  </w:placeholder>
                  <w15:color w:val="C0C0C0"/>
                  <w15:repeatingSectionItem/>
                </w:sdtPr>
                <w:sdtEndPr/>
                <w:sdtContent>
                  <w:p w:rsidR="00E563F6" w:rsidRDefault="00460CBB">
                    <w:pPr>
                      <w:pStyle w:val="Ttulo2"/>
                    </w:pPr>
                    <w:r>
                      <w:t>SAlvador Silva chombo</w:t>
                    </w:r>
                  </w:p>
                  <w:p w:rsidR="00E563F6" w:rsidRDefault="00460CBB">
                    <w:pPr>
                      <w:pStyle w:val="Textodecurrculo"/>
                    </w:pPr>
                    <w:r>
                      <w:t>Director, escuela primaria Ignacio Zaragoza.</w:t>
                    </w:r>
                  </w:p>
                  <w:p w:rsidR="00E563F6" w:rsidRDefault="00333DDC">
                    <w:r>
                      <w:t>Pedro moreno #54 colonia centro.</w:t>
                    </w:r>
                  </w:p>
                </w:sdtContent>
              </w:sdt>
            </w:sdtContent>
          </w:sdt>
        </w:tc>
      </w:tr>
    </w:tbl>
    <w:p w:rsidR="00E563F6" w:rsidRDefault="00E563F6"/>
    <w:sectPr w:rsidR="00E563F6" w:rsidSect="00C132EB">
      <w:footerReference w:type="default" r:id="rId12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274" w:rsidRDefault="00DD5274">
      <w:pPr>
        <w:spacing w:before="0" w:after="0" w:line="240" w:lineRule="auto"/>
      </w:pPr>
      <w:r>
        <w:separator/>
      </w:r>
    </w:p>
  </w:endnote>
  <w:endnote w:type="continuationSeparator" w:id="0">
    <w:p w:rsidR="00DD5274" w:rsidRDefault="00DD52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Tabla de pie de página"/>
    </w:tblPr>
    <w:tblGrid>
      <w:gridCol w:w="4862"/>
      <w:gridCol w:w="4884"/>
    </w:tblGrid>
    <w:tr w:rsidR="00E563F6">
      <w:tc>
        <w:tcPr>
          <w:tcW w:w="5148" w:type="dxa"/>
        </w:tcPr>
        <w:p w:rsidR="00E563F6" w:rsidRDefault="00B422FD">
          <w:pPr>
            <w:pStyle w:val="Piedepgina"/>
          </w:pPr>
          <w:r>
            <w:rPr>
              <w:lang w:bidi="es-ES"/>
            </w:rPr>
            <w:t xml:space="preserve">Página | </w:t>
          </w: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344ECE">
            <w:rPr>
              <w:noProof/>
              <w:lang w:bidi="es-ES"/>
            </w:rPr>
            <w:t>2</w:t>
          </w:r>
          <w:r>
            <w:rPr>
              <w:lang w:bidi="es-ES"/>
            </w:rPr>
            <w:fldChar w:fldCharType="end"/>
          </w:r>
        </w:p>
      </w:tc>
      <w:sdt>
        <w:sdtPr>
          <w:alias w:val="Su nombre"/>
          <w:tag w:val=""/>
          <w:id w:val="-1352728942"/>
          <w:placeholder>
            <w:docPart w:val="6F835CBB7E9C419288F38D0F269C6C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E563F6" w:rsidRDefault="008C027A">
              <w:pPr>
                <w:pStyle w:val="Piedepgina"/>
                <w:jc w:val="right"/>
              </w:pPr>
              <w:r>
                <w:rPr>
                  <w:lang w:val="es-MX"/>
                </w:rPr>
                <w:t>Emmanuel Vega González</w:t>
              </w:r>
            </w:p>
          </w:tc>
        </w:sdtContent>
      </w:sdt>
    </w:tr>
  </w:tbl>
  <w:p w:rsidR="00E563F6" w:rsidRDefault="00E563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274" w:rsidRDefault="00DD5274">
      <w:pPr>
        <w:spacing w:before="0" w:after="0" w:line="240" w:lineRule="auto"/>
      </w:pPr>
      <w:r>
        <w:separator/>
      </w:r>
    </w:p>
  </w:footnote>
  <w:footnote w:type="continuationSeparator" w:id="0">
    <w:p w:rsidR="00DD5274" w:rsidRDefault="00DD52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26550"/>
    <w:multiLevelType w:val="multilevel"/>
    <w:tmpl w:val="FC32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DD"/>
    <w:rsid w:val="00065B54"/>
    <w:rsid w:val="001F0F73"/>
    <w:rsid w:val="0022476F"/>
    <w:rsid w:val="00333DDC"/>
    <w:rsid w:val="00344ECE"/>
    <w:rsid w:val="003D60ED"/>
    <w:rsid w:val="00460CBB"/>
    <w:rsid w:val="004C7B7C"/>
    <w:rsid w:val="00564CED"/>
    <w:rsid w:val="00715CA7"/>
    <w:rsid w:val="0083440F"/>
    <w:rsid w:val="008C027A"/>
    <w:rsid w:val="008E501C"/>
    <w:rsid w:val="009412DD"/>
    <w:rsid w:val="009F47C9"/>
    <w:rsid w:val="00AA2F4F"/>
    <w:rsid w:val="00B422FD"/>
    <w:rsid w:val="00BB1E99"/>
    <w:rsid w:val="00C132EB"/>
    <w:rsid w:val="00D324B8"/>
    <w:rsid w:val="00D5217A"/>
    <w:rsid w:val="00DD5274"/>
    <w:rsid w:val="00E563F6"/>
    <w:rsid w:val="00EC6F67"/>
    <w:rsid w:val="00E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56A5B9-D92D-4533-9746-BC1EB4C0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Pr>
      <w:kern w:val="20"/>
    </w:rPr>
  </w:style>
  <w:style w:type="paragraph" w:customStyle="1" w:styleId="Textodecurrculo">
    <w:name w:val="Texto de currículo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kart\AppData\Roaming\Microsoft\Template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9FC190729C441AB6F8B9C3A1E95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88F6A-7445-4EA5-B481-B7FBF3B3F367}"/>
      </w:docPartPr>
      <w:docPartBody>
        <w:p w:rsidR="002912B3" w:rsidRDefault="0067759E">
          <w:pPr>
            <w:pStyle w:val="269FC190729C441AB6F8B9C3A1E95519"/>
          </w:pPr>
          <w:r>
            <w:rPr>
              <w:rStyle w:val="Textodelmarcadordeposicin"/>
              <w:lang w:bidi="es-ES"/>
            </w:rPr>
            <w:t>[Autor]</w:t>
          </w:r>
        </w:p>
      </w:docPartBody>
    </w:docPart>
    <w:docPart>
      <w:docPartPr>
        <w:name w:val="56ACD331245A481DB3D834EBA64A9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03146-EDF9-4920-A063-9B7515282F1D}"/>
      </w:docPartPr>
      <w:docPartBody>
        <w:p w:rsidR="002912B3" w:rsidRDefault="0067759E">
          <w:pPr>
            <w:pStyle w:val="56ACD331245A481DB3D834EBA64A9A02"/>
          </w:pPr>
          <w:r>
            <w:rPr>
              <w:rStyle w:val="Textodelmarcadordeposicin"/>
              <w:lang w:bidi="es-ES"/>
            </w:rPr>
            <w:t>[campo o área del logro]</w:t>
          </w:r>
        </w:p>
      </w:docPartBody>
    </w:docPart>
    <w:docPart>
      <w:docPartPr>
        <w:name w:val="C3AEC0952AA3423EB7DE063685C80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79E68-04D0-4298-9B46-DCECF79171AA}"/>
      </w:docPartPr>
      <w:docPartBody>
        <w:p w:rsidR="002912B3" w:rsidRDefault="0067759E">
          <w:pPr>
            <w:pStyle w:val="C3AEC0952AA3423EB7DE063685C80060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C4627770FAD74113AF64D9108C293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D449-C0CD-4D0B-8F75-7D3DBA1F1372}"/>
      </w:docPartPr>
      <w:docPartBody>
        <w:p w:rsidR="002912B3" w:rsidRDefault="0067759E">
          <w:pPr>
            <w:pStyle w:val="C4627770FAD74113AF64D9108C293986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6F835CBB7E9C419288F38D0F269C6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5E59B-67A7-4751-8892-01451AB972B5}"/>
      </w:docPartPr>
      <w:docPartBody>
        <w:p w:rsidR="002912B3" w:rsidRDefault="0067759E">
          <w:pPr>
            <w:pStyle w:val="6F835CBB7E9C419288F38D0F269C6C56"/>
          </w:pPr>
          <w:r>
            <w:rPr>
              <w:lang w:bidi="es-ES"/>
            </w:rPr>
            <w:t>Aquí puede incluir su GPA y un resumen de su trabajo de clase relevante, sus premios y sus condecoraciones.</w:t>
          </w:r>
        </w:p>
      </w:docPartBody>
    </w:docPart>
    <w:docPart>
      <w:docPartPr>
        <w:name w:val="0C92BC9EADC34389A13F0C8DE893C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01F22-08F7-45F7-AF29-D85BF1615278}"/>
      </w:docPartPr>
      <w:docPartBody>
        <w:p w:rsidR="002912B3" w:rsidRDefault="0016036F" w:rsidP="0016036F">
          <w:pPr>
            <w:pStyle w:val="0C92BC9EADC34389A13F0C8DE893C428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D70484F062D7416B8763566186C72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AF956-3FBD-4E34-813B-602CCF1FA9D9}"/>
      </w:docPartPr>
      <w:docPartBody>
        <w:p w:rsidR="002912B3" w:rsidRDefault="0016036F" w:rsidP="0016036F">
          <w:pPr>
            <w:pStyle w:val="D70484F062D7416B8763566186C72A26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278FFA57E55F47B0B4900935627A5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C8B85-16BF-43A6-98C3-45DF646F59A0}"/>
      </w:docPartPr>
      <w:docPartBody>
        <w:p w:rsidR="002912B3" w:rsidRDefault="0016036F" w:rsidP="0016036F">
          <w:pPr>
            <w:pStyle w:val="278FFA57E55F47B0B4900935627A5E22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A4B1FCE3EF4147349D3E935A530F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97EB1-3E3A-4BD4-9F12-24D72DC31215}"/>
      </w:docPartPr>
      <w:docPartBody>
        <w:p w:rsidR="002912B3" w:rsidRDefault="0016036F" w:rsidP="0016036F">
          <w:pPr>
            <w:pStyle w:val="A4B1FCE3EF4147349D3E935A530F1DB0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8AAC92AFA6B54A5A94642AEB0A0A4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6670B-778E-4FC7-B966-E12F076B47F9}"/>
      </w:docPartPr>
      <w:docPartBody>
        <w:p w:rsidR="002912B3" w:rsidRDefault="0016036F" w:rsidP="0016036F">
          <w:pPr>
            <w:pStyle w:val="8AAC92AFA6B54A5A94642AEB0A0A4C55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B0B59CB3270B4A31BA7F07E9DFFC6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6178D-482E-4245-BDFB-328CF2FA69B1}"/>
      </w:docPartPr>
      <w:docPartBody>
        <w:p w:rsidR="002912B3" w:rsidRDefault="0016036F" w:rsidP="0016036F">
          <w:pPr>
            <w:pStyle w:val="B0B59CB3270B4A31BA7F07E9DFFC6137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0C8474CC6BBD4E909B5ADF7180EFC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1FD60-AD93-4242-98FD-40C68E817DFE}"/>
      </w:docPartPr>
      <w:docPartBody>
        <w:p w:rsidR="00000000" w:rsidRDefault="002912B3" w:rsidP="002912B3">
          <w:pPr>
            <w:pStyle w:val="0C8474CC6BBD4E909B5ADF7180EFC681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B36A8E63C85B4136971B2492AD36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4C25-6B2D-4098-82A6-F7894C83F8EC}"/>
      </w:docPartPr>
      <w:docPartBody>
        <w:p w:rsidR="00000000" w:rsidRDefault="002912B3" w:rsidP="002912B3">
          <w:pPr>
            <w:pStyle w:val="B36A8E63C85B4136971B2492AD361CD6"/>
          </w:pPr>
          <w:r>
            <w:rPr>
              <w:rStyle w:val="Textodelmarcadordeposicin"/>
              <w:lang w:bidi="es-ES"/>
            </w:rPr>
            <w:t>[campo o área del logro]</w:t>
          </w:r>
        </w:p>
      </w:docPartBody>
    </w:docPart>
    <w:docPart>
      <w:docPartPr>
        <w:name w:val="0F9746B0BE7740D5AC12A50AF5CA7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E361D-9B7C-488E-BA6E-12C9032F92E6}"/>
      </w:docPartPr>
      <w:docPartBody>
        <w:p w:rsidR="00000000" w:rsidRDefault="002912B3" w:rsidP="002912B3">
          <w:pPr>
            <w:pStyle w:val="0F9746B0BE7740D5AC12A50AF5CA721E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C25A807E0FF04C878F4EC55DFB019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F10C-94FF-4E49-B05B-D1EB2E932447}"/>
      </w:docPartPr>
      <w:docPartBody>
        <w:p w:rsidR="00000000" w:rsidRDefault="002912B3" w:rsidP="002912B3">
          <w:pPr>
            <w:pStyle w:val="C25A807E0FF04C878F4EC55DFB019DB3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238C104756A04D8EBA6FBA696CEDC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F696-9491-49AB-AC30-DF35C00B76B3}"/>
      </w:docPartPr>
      <w:docPartBody>
        <w:p w:rsidR="00000000" w:rsidRDefault="002912B3" w:rsidP="002912B3">
          <w:pPr>
            <w:pStyle w:val="238C104756A04D8EBA6FBA696CEDC2D9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A32F7298695949579AD4705386216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A0EFD-8429-4E6A-981C-4C58FA92C89B}"/>
      </w:docPartPr>
      <w:docPartBody>
        <w:p w:rsidR="00000000" w:rsidRDefault="002912B3" w:rsidP="002912B3">
          <w:pPr>
            <w:pStyle w:val="A32F7298695949579AD4705386216574"/>
          </w:pPr>
          <w:r>
            <w:rPr>
              <w:lang w:bidi="es-ES"/>
            </w:rPr>
            <w:t>[Aptitudes profesionales o técnicas]</w:t>
          </w:r>
        </w:p>
      </w:docPartBody>
    </w:docPart>
    <w:docPart>
      <w:docPartPr>
        <w:name w:val="A064316C2B5649D0BA924611D2106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F24A-29B9-46E4-82D9-6DC0D20B2EB2}"/>
      </w:docPartPr>
      <w:docPartBody>
        <w:p w:rsidR="00000000" w:rsidRDefault="002912B3" w:rsidP="002912B3">
          <w:pPr>
            <w:pStyle w:val="A064316C2B5649D0BA924611D2106A52"/>
          </w:pPr>
          <w:r>
            <w:rPr>
              <w:lang w:bidi="es-ES"/>
            </w:rPr>
            <w:t>[Aptitudes profesionales o técnicas]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6F"/>
    <w:rsid w:val="0016036F"/>
    <w:rsid w:val="00284B29"/>
    <w:rsid w:val="002912B3"/>
    <w:rsid w:val="0067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98C18CE894356B60BD32282BAA236">
    <w:name w:val="F2698C18CE894356B60BD32282BAA236"/>
  </w:style>
  <w:style w:type="paragraph" w:customStyle="1" w:styleId="9629F946EAE64DE0BABB10C01447A8C0">
    <w:name w:val="9629F946EAE64DE0BABB10C01447A8C0"/>
  </w:style>
  <w:style w:type="paragraph" w:customStyle="1" w:styleId="39394EF9A22F4534ABD0BEA66D68F196">
    <w:name w:val="39394EF9A22F4534ABD0BEA66D68F196"/>
  </w:style>
  <w:style w:type="paragraph" w:customStyle="1" w:styleId="503DB134BC3C405096B19AA90C093C38">
    <w:name w:val="503DB134BC3C405096B19AA90C093C38"/>
  </w:style>
  <w:style w:type="character" w:styleId="nfasis">
    <w:name w:val="Emphasis"/>
    <w:basedOn w:val="Fuentedeprrafopredeter"/>
    <w:unhideWhenUsed/>
    <w:qFormat/>
    <w:rPr>
      <w:color w:val="5B9BD5" w:themeColor="accent1"/>
    </w:rPr>
  </w:style>
  <w:style w:type="paragraph" w:customStyle="1" w:styleId="55D2D71DEF8C4ED495820CCDB2331978">
    <w:name w:val="55D2D71DEF8C4ED495820CCDB2331978"/>
  </w:style>
  <w:style w:type="character" w:styleId="Textodelmarcadordeposicin">
    <w:name w:val="Placeholder Text"/>
    <w:basedOn w:val="Fuentedeprrafopredeter"/>
    <w:uiPriority w:val="99"/>
    <w:semiHidden/>
    <w:rsid w:val="002912B3"/>
    <w:rPr>
      <w:color w:val="808080"/>
    </w:rPr>
  </w:style>
  <w:style w:type="paragraph" w:customStyle="1" w:styleId="269FC190729C441AB6F8B9C3A1E95519">
    <w:name w:val="269FC190729C441AB6F8B9C3A1E95519"/>
  </w:style>
  <w:style w:type="paragraph" w:customStyle="1" w:styleId="E8357A7D9BD2449DAE63C3FA6ED57AD6">
    <w:name w:val="E8357A7D9BD2449DAE63C3FA6ED57AD6"/>
  </w:style>
  <w:style w:type="paragraph" w:customStyle="1" w:styleId="56ACD331245A481DB3D834EBA64A9A02">
    <w:name w:val="56ACD331245A481DB3D834EBA64A9A02"/>
  </w:style>
  <w:style w:type="paragraph" w:customStyle="1" w:styleId="F2B0A0CA58F04572B9691AFF75AE0E0C">
    <w:name w:val="F2B0A0CA58F04572B9691AFF75AE0E0C"/>
  </w:style>
  <w:style w:type="paragraph" w:customStyle="1" w:styleId="31E1D47FB8E14661972FD2C44852CB99">
    <w:name w:val="31E1D47FB8E14661972FD2C44852CB99"/>
  </w:style>
  <w:style w:type="paragraph" w:customStyle="1" w:styleId="C3AEC0952AA3423EB7DE063685C80060">
    <w:name w:val="C3AEC0952AA3423EB7DE063685C80060"/>
  </w:style>
  <w:style w:type="paragraph" w:customStyle="1" w:styleId="C4627770FAD74113AF64D9108C293986">
    <w:name w:val="C4627770FAD74113AF64D9108C293986"/>
  </w:style>
  <w:style w:type="paragraph" w:customStyle="1" w:styleId="559543664392443BA4ABCE18B64AC21F">
    <w:name w:val="559543664392443BA4ABCE18B64AC21F"/>
  </w:style>
  <w:style w:type="paragraph" w:customStyle="1" w:styleId="7B9F19B65B7C401EADE59B4FD557B64D">
    <w:name w:val="7B9F19B65B7C401EADE59B4FD557B64D"/>
  </w:style>
  <w:style w:type="paragraph" w:customStyle="1" w:styleId="F5C658D50905428EB22DE8E82AC8DC30">
    <w:name w:val="F5C658D50905428EB22DE8E82AC8DC30"/>
  </w:style>
  <w:style w:type="paragraph" w:customStyle="1" w:styleId="6F835CBB7E9C419288F38D0F269C6C56">
    <w:name w:val="6F835CBB7E9C419288F38D0F269C6C56"/>
  </w:style>
  <w:style w:type="paragraph" w:customStyle="1" w:styleId="5D3526AC13AF4AF384A4D4CD91007A15">
    <w:name w:val="5D3526AC13AF4AF384A4D4CD91007A15"/>
  </w:style>
  <w:style w:type="paragraph" w:customStyle="1" w:styleId="E906BF9562FB45268D4B8FA0C4E141DA">
    <w:name w:val="E906BF9562FB45268D4B8FA0C4E141DA"/>
  </w:style>
  <w:style w:type="paragraph" w:customStyle="1" w:styleId="AD8F7D33B55840788C0C84EFFBDCBCB1">
    <w:name w:val="AD8F7D33B55840788C0C84EFFBDCBCB1"/>
  </w:style>
  <w:style w:type="paragraph" w:customStyle="1" w:styleId="0C92BC9EADC34389A13F0C8DE893C428">
    <w:name w:val="0C92BC9EADC34389A13F0C8DE893C428"/>
    <w:rsid w:val="0016036F"/>
  </w:style>
  <w:style w:type="paragraph" w:customStyle="1" w:styleId="D70484F062D7416B8763566186C72A26">
    <w:name w:val="D70484F062D7416B8763566186C72A26"/>
    <w:rsid w:val="0016036F"/>
  </w:style>
  <w:style w:type="paragraph" w:customStyle="1" w:styleId="278FFA57E55F47B0B4900935627A5E22">
    <w:name w:val="278FFA57E55F47B0B4900935627A5E22"/>
    <w:rsid w:val="0016036F"/>
  </w:style>
  <w:style w:type="paragraph" w:customStyle="1" w:styleId="A4B1FCE3EF4147349D3E935A530F1DB0">
    <w:name w:val="A4B1FCE3EF4147349D3E935A530F1DB0"/>
    <w:rsid w:val="0016036F"/>
  </w:style>
  <w:style w:type="paragraph" w:customStyle="1" w:styleId="8AAC92AFA6B54A5A94642AEB0A0A4C55">
    <w:name w:val="8AAC92AFA6B54A5A94642AEB0A0A4C55"/>
    <w:rsid w:val="0016036F"/>
  </w:style>
  <w:style w:type="paragraph" w:customStyle="1" w:styleId="3B08E591A6D647EEB3677C38B15D672A">
    <w:name w:val="3B08E591A6D647EEB3677C38B15D672A"/>
    <w:rsid w:val="0016036F"/>
  </w:style>
  <w:style w:type="paragraph" w:customStyle="1" w:styleId="B0B59CB3270B4A31BA7F07E9DFFC6137">
    <w:name w:val="B0B59CB3270B4A31BA7F07E9DFFC6137"/>
    <w:rsid w:val="0016036F"/>
  </w:style>
  <w:style w:type="paragraph" w:customStyle="1" w:styleId="4D4094B618714238B401E85DCE901699">
    <w:name w:val="4D4094B618714238B401E85DCE901699"/>
    <w:rsid w:val="0016036F"/>
  </w:style>
  <w:style w:type="paragraph" w:customStyle="1" w:styleId="144FE28C4219457981887CE393EF4547">
    <w:name w:val="144FE28C4219457981887CE393EF4547"/>
    <w:rsid w:val="0016036F"/>
  </w:style>
  <w:style w:type="paragraph" w:customStyle="1" w:styleId="0C8474CC6BBD4E909B5ADF7180EFC681">
    <w:name w:val="0C8474CC6BBD4E909B5ADF7180EFC681"/>
    <w:rsid w:val="002912B3"/>
  </w:style>
  <w:style w:type="paragraph" w:customStyle="1" w:styleId="B36A8E63C85B4136971B2492AD361CD6">
    <w:name w:val="B36A8E63C85B4136971B2492AD361CD6"/>
    <w:rsid w:val="002912B3"/>
  </w:style>
  <w:style w:type="paragraph" w:customStyle="1" w:styleId="0F9746B0BE7740D5AC12A50AF5CA721E">
    <w:name w:val="0F9746B0BE7740D5AC12A50AF5CA721E"/>
    <w:rsid w:val="002912B3"/>
  </w:style>
  <w:style w:type="paragraph" w:customStyle="1" w:styleId="C25A807E0FF04C878F4EC55DFB019DB3">
    <w:name w:val="C25A807E0FF04C878F4EC55DFB019DB3"/>
    <w:rsid w:val="002912B3"/>
  </w:style>
  <w:style w:type="paragraph" w:customStyle="1" w:styleId="238C104756A04D8EBA6FBA696CEDC2D9">
    <w:name w:val="238C104756A04D8EBA6FBA696CEDC2D9"/>
    <w:rsid w:val="002912B3"/>
  </w:style>
  <w:style w:type="paragraph" w:customStyle="1" w:styleId="A32F7298695949579AD4705386216574">
    <w:name w:val="A32F7298695949579AD4705386216574"/>
    <w:rsid w:val="002912B3"/>
  </w:style>
  <w:style w:type="paragraph" w:customStyle="1" w:styleId="A064316C2B5649D0BA924611D2106A52">
    <w:name w:val="A064316C2B5649D0BA924611D2106A52"/>
    <w:rsid w:val="00291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sencillo).dotx</Template>
  <TotalTime>9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Vega González</dc:creator>
  <cp:lastModifiedBy>luckart</cp:lastModifiedBy>
  <cp:revision>3</cp:revision>
  <dcterms:created xsi:type="dcterms:W3CDTF">2017-06-01T04:11:00Z</dcterms:created>
  <dcterms:modified xsi:type="dcterms:W3CDTF">2017-06-01T04:47:00Z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